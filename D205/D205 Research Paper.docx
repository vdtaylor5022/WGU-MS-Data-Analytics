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6297" w14:textId="77777777" w:rsidR="576062CF" w:rsidRDefault="576062CF" w:rsidP="00FD478C"/>
    <w:p w14:paraId="5EF119CA" w14:textId="77777777" w:rsidR="576062CF" w:rsidRDefault="576062CF" w:rsidP="00FD478C"/>
    <w:p w14:paraId="6277398A" w14:textId="77777777" w:rsidR="576062CF" w:rsidRDefault="576062CF" w:rsidP="00FD478C"/>
    <w:p w14:paraId="12E75733" w14:textId="77777777" w:rsidR="576062CF" w:rsidRDefault="576062CF" w:rsidP="00FD478C"/>
    <w:p w14:paraId="500900DD" w14:textId="3AD71D94" w:rsidR="576062CF" w:rsidRPr="00FD478C" w:rsidRDefault="0022114F" w:rsidP="00FD478C">
      <w:pPr>
        <w:pStyle w:val="Title"/>
      </w:pPr>
      <w:r>
        <w:t>Can bundled deals increase market share</w:t>
      </w:r>
      <w:r w:rsidR="00453355">
        <w:t>?</w:t>
      </w:r>
    </w:p>
    <w:p w14:paraId="38219BEE" w14:textId="77777777" w:rsidR="000E3F05" w:rsidRDefault="000E3F05" w:rsidP="00FD478C">
      <w:pPr>
        <w:pStyle w:val="Subtitle"/>
      </w:pPr>
    </w:p>
    <w:p w14:paraId="4BE49B6E" w14:textId="2B174E3F" w:rsidR="00FD478C" w:rsidRDefault="0022114F" w:rsidP="00FD478C">
      <w:pPr>
        <w:pStyle w:val="Subtitle"/>
      </w:pPr>
      <w:r>
        <w:t>Vincent D Taylor</w:t>
      </w:r>
    </w:p>
    <w:p w14:paraId="1C2BB822" w14:textId="2386C304" w:rsidR="00FD478C" w:rsidRDefault="0022114F" w:rsidP="00FD478C">
      <w:pPr>
        <w:pStyle w:val="Subtitle"/>
      </w:pPr>
      <w:r>
        <w:t>Western Governors University</w:t>
      </w:r>
    </w:p>
    <w:p w14:paraId="5443BCC7" w14:textId="4A53B1CD" w:rsidR="00FD478C" w:rsidRDefault="0022114F" w:rsidP="00FD478C">
      <w:pPr>
        <w:pStyle w:val="Subtitle"/>
      </w:pPr>
      <w:r>
        <w:t>D205 Data Acquisition</w:t>
      </w:r>
    </w:p>
    <w:p w14:paraId="45AE029F" w14:textId="77777777" w:rsidR="576062CF" w:rsidRDefault="576062CF" w:rsidP="00DF3215"/>
    <w:p w14:paraId="3FA76FEB" w14:textId="77777777" w:rsidR="717E282B" w:rsidRDefault="717E282B" w:rsidP="00DF3215"/>
    <w:p w14:paraId="157D6244" w14:textId="77777777" w:rsidR="717E282B" w:rsidRDefault="717E282B" w:rsidP="00DF3215"/>
    <w:p w14:paraId="062F80A8" w14:textId="77777777" w:rsidR="717E282B" w:rsidRDefault="717E282B" w:rsidP="00DF3215"/>
    <w:p w14:paraId="6767581D" w14:textId="77777777" w:rsidR="717E282B" w:rsidRDefault="717E282B" w:rsidP="00DF3215"/>
    <w:p w14:paraId="02AC3B63" w14:textId="77777777" w:rsidR="709762D6" w:rsidRDefault="709762D6" w:rsidP="00DF3215"/>
    <w:p w14:paraId="246EF931" w14:textId="77777777" w:rsidR="709762D6" w:rsidRDefault="709762D6" w:rsidP="00DF3215"/>
    <w:p w14:paraId="505A976E" w14:textId="77777777" w:rsidR="717E282B" w:rsidRDefault="717E282B" w:rsidP="00DF3215"/>
    <w:p w14:paraId="3E704482" w14:textId="77777777" w:rsidR="5643BF48" w:rsidRDefault="5643BF48" w:rsidP="00DF3215"/>
    <w:p w14:paraId="7400F821" w14:textId="77777777" w:rsidR="733B038C" w:rsidRDefault="733B038C" w:rsidP="00DF3215"/>
    <w:p w14:paraId="643C0013" w14:textId="77777777" w:rsidR="717E282B" w:rsidRDefault="717E282B" w:rsidP="00DF3215"/>
    <w:p w14:paraId="28746B56" w14:textId="77777777" w:rsidR="576062CF" w:rsidRDefault="576062CF" w:rsidP="576062CF">
      <w:r>
        <w:br w:type="page"/>
      </w:r>
    </w:p>
    <w:p w14:paraId="154684A2" w14:textId="77777777" w:rsidR="00904DBE" w:rsidRDefault="006108F8" w:rsidP="00904DBE">
      <w:pPr>
        <w:pStyle w:val="SectionTitle"/>
      </w:pPr>
      <w:sdt>
        <w:sdtPr>
          <w:id w:val="-1254123792"/>
          <w:placeholder>
            <w:docPart w:val="7370E7C4AC134D30B625D641F976E8D9"/>
          </w:placeholder>
          <w:temporary/>
          <w:showingPlcHdr/>
          <w15:appearance w15:val="hidden"/>
        </w:sdtPr>
        <w:sdtEndPr/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34142296" w14:textId="4EC9E15C" w:rsidR="576062CF" w:rsidRDefault="00FA3F6F" w:rsidP="00500997">
      <w:r>
        <w:t xml:space="preserve">For my research question I wanted to know “If there was any correlation between customers owning tablets and having Fiber Optic Internet?” </w:t>
      </w:r>
      <w:r w:rsidR="00150337">
        <w:t>Bundle deals</w:t>
      </w:r>
      <w:r>
        <w:t xml:space="preserve"> </w:t>
      </w:r>
      <w:r w:rsidR="00150337">
        <w:t>are</w:t>
      </w:r>
      <w:r w:rsidR="00AC08EF">
        <w:t xml:space="preserve"> </w:t>
      </w:r>
      <w:r w:rsidR="00777751">
        <w:t xml:space="preserve">a </w:t>
      </w:r>
      <w:r w:rsidR="005B02DB">
        <w:t>common strategy businesses</w:t>
      </w:r>
      <w:r w:rsidR="00AC08EF">
        <w:t xml:space="preserve"> use in order to increase market share in a given </w:t>
      </w:r>
      <w:r w:rsidR="00150337">
        <w:t>industry</w:t>
      </w:r>
      <w:r w:rsidR="00B027C1">
        <w:t xml:space="preserve">. </w:t>
      </w:r>
      <w:r w:rsidR="006F0B8B">
        <w:t>T</w:t>
      </w:r>
      <w:r w:rsidR="00CF74CF">
        <w:t>aking an approach like this would allow us to potentially</w:t>
      </w:r>
      <w:r w:rsidR="00686DEA">
        <w:t xml:space="preserve"> capture more of the premium Fiber Optic markets. </w:t>
      </w:r>
      <w:r w:rsidR="00950507">
        <w:t xml:space="preserve">We could further expand this query to target </w:t>
      </w:r>
      <w:r w:rsidR="003E3E30">
        <w:t>our other offerings such as mobile, online security, online backup and tech support</w:t>
      </w:r>
      <w:r w:rsidR="00693D7B">
        <w:t xml:space="preserve"> which could capture market share in the rest of these valuable markets. </w:t>
      </w:r>
      <w:r w:rsidR="00A86E98">
        <w:t xml:space="preserve"> </w:t>
      </w:r>
      <w:r>
        <w:t xml:space="preserve"> </w:t>
      </w:r>
    </w:p>
    <w:p w14:paraId="3166AC8A" w14:textId="77777777" w:rsidR="003547C0" w:rsidRDefault="003547C0" w:rsidP="00500997"/>
    <w:p w14:paraId="0CCC3A92" w14:textId="046BE7F7" w:rsidR="003547C0" w:rsidRDefault="00227674" w:rsidP="003547C0">
      <w:pPr>
        <w:pStyle w:val="Heading3"/>
      </w:pPr>
      <w:r>
        <w:t>A1</w:t>
      </w:r>
      <w:r w:rsidR="00DF4E9A">
        <w:t>)</w:t>
      </w:r>
      <w:r w:rsidR="003547C0">
        <w:t xml:space="preserve"> What Data is needed</w:t>
      </w:r>
      <w:r w:rsidR="00C240CD">
        <w:t>?</w:t>
      </w:r>
      <w:r w:rsidR="002F42BD" w:rsidRPr="007D4A2B">
        <w:t xml:space="preserve"> </w:t>
      </w:r>
    </w:p>
    <w:p w14:paraId="037FA08C" w14:textId="5D4B81B5" w:rsidR="576062CF" w:rsidRDefault="00D53AF3" w:rsidP="003547C0">
      <w:r>
        <w:t xml:space="preserve">In order to </w:t>
      </w:r>
      <w:r w:rsidR="00745CCA">
        <w:t>identify</w:t>
      </w:r>
      <w:r>
        <w:t xml:space="preserve"> our target </w:t>
      </w:r>
      <w:r w:rsidR="003A30A2">
        <w:t>market,</w:t>
      </w:r>
      <w:r>
        <w:t xml:space="preserve"> we will need to</w:t>
      </w:r>
      <w:r w:rsidR="000E6362">
        <w:t xml:space="preserve"> know</w:t>
      </w:r>
      <w:r>
        <w:t xml:space="preserve"> </w:t>
      </w:r>
      <w:r w:rsidR="00745CCA">
        <w:t xml:space="preserve">the of total </w:t>
      </w:r>
      <w:r w:rsidR="000E6362">
        <w:t xml:space="preserve">number of </w:t>
      </w:r>
      <w:r w:rsidR="00745CCA">
        <w:t xml:space="preserve">customers who utilize our internet service </w:t>
      </w:r>
      <w:r w:rsidR="00B560B6">
        <w:t xml:space="preserve">column </w:t>
      </w:r>
      <w:r w:rsidR="00842684">
        <w:t>from t</w:t>
      </w:r>
      <w:r w:rsidR="00786B41">
        <w:t xml:space="preserve">he </w:t>
      </w:r>
      <w:r w:rsidR="009A1C9C">
        <w:t xml:space="preserve">add-on </w:t>
      </w:r>
      <w:r w:rsidR="003A30A2">
        <w:t>“</w:t>
      </w:r>
      <w:r w:rsidR="009A1C9C">
        <w:t>services</w:t>
      </w:r>
      <w:r w:rsidR="003A30A2">
        <w:t>”</w:t>
      </w:r>
      <w:r w:rsidR="009A1C9C">
        <w:t xml:space="preserve"> csv file. We will also need to get the number of </w:t>
      </w:r>
      <w:r w:rsidR="00745CCA">
        <w:t>how many customers own a tablet</w:t>
      </w:r>
      <w:r w:rsidR="00CF7603">
        <w:t>,</w:t>
      </w:r>
      <w:r w:rsidR="009A1C9C">
        <w:t xml:space="preserve"> which is </w:t>
      </w:r>
      <w:r w:rsidR="00CF7603">
        <w:t xml:space="preserve">going to be found on the </w:t>
      </w:r>
      <w:r w:rsidR="000E6362">
        <w:t>customer</w:t>
      </w:r>
      <w:r w:rsidR="00B560B6">
        <w:t xml:space="preserve"> </w:t>
      </w:r>
      <w:r w:rsidR="003A30A2">
        <w:t>table under the “tablet” column</w:t>
      </w:r>
      <w:r w:rsidR="00B560B6">
        <w:t xml:space="preserve">. </w:t>
      </w:r>
      <w:r w:rsidR="004F0311">
        <w:t xml:space="preserve">Finally in order to join these two fields together we will </w:t>
      </w:r>
      <w:r w:rsidR="00935254">
        <w:t>utilize</w:t>
      </w:r>
      <w:r w:rsidR="004F0311">
        <w:t xml:space="preserve"> the </w:t>
      </w:r>
      <w:r w:rsidR="00A02C50">
        <w:t>“</w:t>
      </w:r>
      <w:proofErr w:type="spellStart"/>
      <w:r w:rsidR="004F0311">
        <w:t>customer</w:t>
      </w:r>
      <w:r w:rsidR="00935254">
        <w:t>_id</w:t>
      </w:r>
      <w:proofErr w:type="spellEnd"/>
      <w:r w:rsidR="00A02C50">
        <w:t>”</w:t>
      </w:r>
      <w:r w:rsidR="00935254">
        <w:t xml:space="preserve"> field in order to </w:t>
      </w:r>
      <w:r w:rsidR="00277D13">
        <w:t>see</w:t>
      </w:r>
      <w:r w:rsidR="002F2ECB">
        <w:t xml:space="preserve"> </w:t>
      </w:r>
      <w:r w:rsidR="008E1A7E">
        <w:t xml:space="preserve">if a </w:t>
      </w:r>
      <w:r w:rsidR="002F2ECB">
        <w:t xml:space="preserve">relationship </w:t>
      </w:r>
      <w:r w:rsidR="008E1A7E">
        <w:t>ex</w:t>
      </w:r>
      <w:r w:rsidR="002F2ECB">
        <w:t>is</w:t>
      </w:r>
      <w:r w:rsidR="008E1A7E">
        <w:t>ts</w:t>
      </w:r>
      <w:r w:rsidR="00277D13">
        <w:t xml:space="preserve"> </w:t>
      </w:r>
      <w:r w:rsidR="002F2ECB">
        <w:t>between</w:t>
      </w:r>
      <w:r w:rsidR="008F68B1">
        <w:t xml:space="preserve"> each type of internet service </w:t>
      </w:r>
      <w:r w:rsidR="002F2ECB">
        <w:t xml:space="preserve">and if a customer owns a tablet. </w:t>
      </w:r>
      <w:r w:rsidR="009A3F4A">
        <w:t xml:space="preserve">For all of the data I need </w:t>
      </w:r>
      <w:r w:rsidR="00EC73F5">
        <w:t>the data type will be text.</w:t>
      </w:r>
    </w:p>
    <w:p w14:paraId="1D696CEF" w14:textId="77777777" w:rsidR="00455195" w:rsidRDefault="00455195" w:rsidP="003547C0"/>
    <w:p w14:paraId="32393FF8" w14:textId="77777777" w:rsidR="00455195" w:rsidRDefault="00455195" w:rsidP="003547C0"/>
    <w:p w14:paraId="1C433080" w14:textId="77777777" w:rsidR="00455195" w:rsidRDefault="00455195" w:rsidP="003547C0"/>
    <w:p w14:paraId="4C4C7645" w14:textId="77777777" w:rsidR="00455195" w:rsidRDefault="00455195" w:rsidP="003547C0"/>
    <w:p w14:paraId="46C64444" w14:textId="77777777" w:rsidR="00455195" w:rsidRDefault="00455195" w:rsidP="003547C0"/>
    <w:p w14:paraId="0CE9E004" w14:textId="77777777" w:rsidR="00455195" w:rsidRDefault="00455195" w:rsidP="003547C0"/>
    <w:p w14:paraId="55ACFF60" w14:textId="77777777" w:rsidR="00455195" w:rsidRDefault="00455195" w:rsidP="003547C0"/>
    <w:p w14:paraId="09C70A14" w14:textId="77777777" w:rsidR="007749E0" w:rsidRDefault="007749E0" w:rsidP="003547C0"/>
    <w:p w14:paraId="609128C9" w14:textId="77777777" w:rsidR="008E1A7E" w:rsidRDefault="008E1A7E" w:rsidP="003547C0"/>
    <w:p w14:paraId="5ED5B60B" w14:textId="6035A0EF" w:rsidR="00455195" w:rsidRDefault="00C240CD" w:rsidP="000F5442">
      <w:pPr>
        <w:pStyle w:val="Heading3"/>
      </w:pPr>
      <w:r>
        <w:lastRenderedPageBreak/>
        <w:t>B</w:t>
      </w:r>
      <w:r w:rsidR="008E1A7E">
        <w:t>1</w:t>
      </w:r>
      <w:r w:rsidR="00DF4E9A">
        <w:t>)</w:t>
      </w:r>
      <w:r w:rsidR="008E1A7E">
        <w:t xml:space="preserve"> </w:t>
      </w:r>
      <w:r w:rsidR="00250660">
        <w:t>ERD Relationship</w:t>
      </w:r>
    </w:p>
    <w:p w14:paraId="7F9A806E" w14:textId="7D0947A0" w:rsidR="002F2ECB" w:rsidRDefault="001C0B04" w:rsidP="00992AD9">
      <w:pPr>
        <w:pStyle w:val="Heading3"/>
      </w:pPr>
      <w:r w:rsidRPr="001C0B04">
        <w:rPr>
          <w:noProof/>
        </w:rPr>
        <w:drawing>
          <wp:inline distT="0" distB="0" distL="0" distR="0" wp14:anchorId="2CD08F7E" wp14:editId="7C55B705">
            <wp:extent cx="5901689" cy="3562350"/>
            <wp:effectExtent l="0" t="0" r="4445" b="0"/>
            <wp:docPr id="63460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4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62" cy="3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5B14" w14:textId="55E8D4B9" w:rsidR="00BA6E0F" w:rsidRDefault="00117B22" w:rsidP="00BA6E0F">
      <w:pPr>
        <w:pStyle w:val="Heading3"/>
      </w:pPr>
      <w:r>
        <w:t>B</w:t>
      </w:r>
      <w:r w:rsidR="00BA6E0F">
        <w:t>1</w:t>
      </w:r>
      <w:r w:rsidR="00DF4E9A">
        <w:t>)</w:t>
      </w:r>
      <w:r w:rsidR="00BA6E0F">
        <w:t xml:space="preserve"> Creating the Add-on Table</w:t>
      </w:r>
    </w:p>
    <w:p w14:paraId="74176D8D" w14:textId="680DC806" w:rsidR="00FD2C93" w:rsidRDefault="00FD2C93" w:rsidP="00FD2C93">
      <w:r>
        <w:t xml:space="preserve">In order to create the add-on </w:t>
      </w:r>
      <w:r w:rsidR="00F55186">
        <w:t>table,</w:t>
      </w:r>
      <w:r w:rsidR="00B5499C">
        <w:t xml:space="preserve"> I first created the columns using SQL code</w:t>
      </w:r>
      <w:r w:rsidR="000E5083">
        <w:t xml:space="preserve">. After running the </w:t>
      </w:r>
      <w:r w:rsidR="00ED6D40">
        <w:t>code,</w:t>
      </w:r>
      <w:r w:rsidR="000E5083">
        <w:t xml:space="preserve"> I </w:t>
      </w:r>
      <w:r w:rsidR="00F55186">
        <w:t>verified</w:t>
      </w:r>
      <w:r w:rsidR="000E5083">
        <w:t xml:space="preserve"> the output to ensure that the correct columns </w:t>
      </w:r>
      <w:r w:rsidR="00ED6D40">
        <w:t>were</w:t>
      </w:r>
      <w:r w:rsidR="000E5083">
        <w:t xml:space="preserve"> loaded.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944A1A" w14:paraId="2395F11F" w14:textId="77777777" w:rsidTr="00F27AD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CC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CREATE TABLE services (</w:t>
            </w:r>
          </w:p>
          <w:p w14:paraId="3B360897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</w:t>
            </w:r>
            <w:proofErr w:type="spellStart"/>
            <w:r>
              <w:t>customer_id</w:t>
            </w:r>
            <w:proofErr w:type="spellEnd"/>
            <w:r>
              <w:t xml:space="preserve"> TEXT NOT NULL,</w:t>
            </w:r>
          </w:p>
          <w:p w14:paraId="22F46EC3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</w:t>
            </w:r>
            <w:proofErr w:type="spellStart"/>
            <w:r>
              <w:t>InternetService</w:t>
            </w:r>
            <w:proofErr w:type="spellEnd"/>
            <w:r>
              <w:t>" TEXT NOT NULL,</w:t>
            </w:r>
          </w:p>
          <w:p w14:paraId="1649E384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"Phone" TEXT NOT NULL,</w:t>
            </w:r>
          </w:p>
          <w:p w14:paraId="2BAA0D08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"Multiple" TEXT NOT NULL,</w:t>
            </w:r>
          </w:p>
          <w:p w14:paraId="35C2A9B9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</w:t>
            </w:r>
            <w:proofErr w:type="spellStart"/>
            <w:r>
              <w:t>OnlineSecurity</w:t>
            </w:r>
            <w:proofErr w:type="spellEnd"/>
            <w:r>
              <w:t>" TEXT NOT NULL,</w:t>
            </w:r>
          </w:p>
          <w:p w14:paraId="07F5F26E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</w:t>
            </w:r>
            <w:proofErr w:type="spellStart"/>
            <w:r>
              <w:t>OnlineBackup</w:t>
            </w:r>
            <w:proofErr w:type="spellEnd"/>
            <w:r>
              <w:t>" TEXT NOT NULL,</w:t>
            </w:r>
          </w:p>
          <w:p w14:paraId="01621FBC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</w:t>
            </w:r>
            <w:proofErr w:type="spellStart"/>
            <w:r>
              <w:t>DeviceProtection</w:t>
            </w:r>
            <w:proofErr w:type="spellEnd"/>
            <w:r>
              <w:t>" TEXT NOT NULL,</w:t>
            </w:r>
          </w:p>
          <w:p w14:paraId="2C68247F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"</w:t>
            </w:r>
            <w:proofErr w:type="spellStart"/>
            <w:r>
              <w:t>TechSupport</w:t>
            </w:r>
            <w:proofErr w:type="spellEnd"/>
            <w:r>
              <w:t>" TEXT NOT NULL,</w:t>
            </w:r>
          </w:p>
          <w:p w14:paraId="324CF4A1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PRIMARY KEY (</w:t>
            </w:r>
            <w:proofErr w:type="spellStart"/>
            <w:r>
              <w:t>customer_id</w:t>
            </w:r>
            <w:proofErr w:type="spellEnd"/>
            <w:r>
              <w:t>),</w:t>
            </w:r>
          </w:p>
          <w:p w14:paraId="4D519752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FOREIGN KEY (</w:t>
            </w:r>
            <w:proofErr w:type="spellStart"/>
            <w:r>
              <w:t>customer_id</w:t>
            </w:r>
            <w:proofErr w:type="spellEnd"/>
            <w:r>
              <w:t xml:space="preserve">) REFERENCES </w:t>
            </w:r>
            <w:proofErr w:type="spellStart"/>
            <w:r>
              <w:t>public.customer</w:t>
            </w:r>
            <w:proofErr w:type="spellEnd"/>
            <w:r>
              <w:t>(</w:t>
            </w:r>
            <w:proofErr w:type="spellStart"/>
            <w:r>
              <w:t>customer_id</w:t>
            </w:r>
            <w:proofErr w:type="spellEnd"/>
            <w:r>
              <w:t>)</w:t>
            </w:r>
          </w:p>
          <w:p w14:paraId="4E270A47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);</w:t>
            </w:r>
          </w:p>
          <w:p w14:paraId="4AC23416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  <w:p w14:paraId="17551838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ALTER TABLE services</w:t>
            </w:r>
          </w:p>
          <w:p w14:paraId="368EE939" w14:textId="77777777" w:rsidR="00944A1A" w:rsidRDefault="00944A1A" w:rsidP="00F27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OWNER TO </w:t>
            </w:r>
            <w:proofErr w:type="spellStart"/>
            <w:r>
              <w:t>postgres</w:t>
            </w:r>
            <w:proofErr w:type="spellEnd"/>
            <w:r>
              <w:t>;</w:t>
            </w:r>
          </w:p>
        </w:tc>
      </w:tr>
    </w:tbl>
    <w:p w14:paraId="0C45832E" w14:textId="77777777" w:rsidR="003A7A99" w:rsidRDefault="003A7A99" w:rsidP="00992AD9">
      <w:pPr>
        <w:pStyle w:val="Heading3"/>
      </w:pPr>
    </w:p>
    <w:p w14:paraId="12E943C4" w14:textId="2026D1A6" w:rsidR="00992AD9" w:rsidRDefault="0077054A" w:rsidP="00992AD9">
      <w:pPr>
        <w:pStyle w:val="Heading3"/>
      </w:pPr>
      <w:r>
        <w:t>B2</w:t>
      </w:r>
      <w:r w:rsidR="00DF4E9A">
        <w:t>)</w:t>
      </w:r>
      <w:r w:rsidR="00297597">
        <w:t xml:space="preserve"> Loading CSV</w:t>
      </w:r>
      <w:r w:rsidR="00AB01A1">
        <w:t xml:space="preserve"> using SQL code</w:t>
      </w:r>
    </w:p>
    <w:p w14:paraId="247140EA" w14:textId="4E8705FF" w:rsidR="00BB5CFF" w:rsidRPr="00BB5CFF" w:rsidRDefault="00CD4927" w:rsidP="00BB5CFF">
      <w:r>
        <w:t xml:space="preserve">Once the headers were </w:t>
      </w:r>
      <w:r w:rsidR="003A7A99">
        <w:t>created,</w:t>
      </w:r>
      <w:r>
        <w:t xml:space="preserve"> I used another code in order to add the data to the services file.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07AE3" w14:paraId="304B0539" w14:textId="77777777" w:rsidTr="00F27AD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F41E" w14:textId="77777777" w:rsidR="00884A22" w:rsidRDefault="00884A22" w:rsidP="00884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bookmarkStart w:id="0" w:name="_Hlk147859606"/>
            <w:r>
              <w:t>COPY services</w:t>
            </w:r>
          </w:p>
          <w:p w14:paraId="091BDB06" w14:textId="77777777" w:rsidR="00884A22" w:rsidRDefault="00884A22" w:rsidP="00884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FROM 'C:\</w:t>
            </w:r>
            <w:proofErr w:type="spellStart"/>
            <w:r>
              <w:t>LabFiles</w:t>
            </w:r>
            <w:proofErr w:type="spellEnd"/>
            <w:r>
              <w:t>\services.csv'</w:t>
            </w:r>
          </w:p>
          <w:p w14:paraId="0CAE2A88" w14:textId="77777777" w:rsidR="00884A22" w:rsidRDefault="00884A22" w:rsidP="00884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DELIMITER ','</w:t>
            </w:r>
          </w:p>
          <w:p w14:paraId="4689D206" w14:textId="10A26379" w:rsidR="00C07AE3" w:rsidRDefault="00884A22" w:rsidP="00884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CSV HEADER;</w:t>
            </w:r>
          </w:p>
        </w:tc>
      </w:tr>
      <w:bookmarkEnd w:id="0"/>
    </w:tbl>
    <w:p w14:paraId="0CF4FE0D" w14:textId="77777777" w:rsidR="00095918" w:rsidRDefault="00095918" w:rsidP="00E152E0">
      <w:pPr>
        <w:ind w:firstLine="0"/>
      </w:pPr>
    </w:p>
    <w:p w14:paraId="4E597E6F" w14:textId="0E77991F" w:rsidR="00E152E0" w:rsidRDefault="0077054A" w:rsidP="00E152E0">
      <w:pPr>
        <w:pStyle w:val="Heading3"/>
      </w:pPr>
      <w:r>
        <w:t>C</w:t>
      </w:r>
      <w:r w:rsidR="00DF4E9A">
        <w:t xml:space="preserve">) </w:t>
      </w:r>
      <w:r w:rsidR="00334060">
        <w:t>Research Query</w:t>
      </w:r>
      <w:r w:rsidR="00AF7C75">
        <w:t xml:space="preserve"> Code</w:t>
      </w:r>
    </w:p>
    <w:p w14:paraId="74A8D3C1" w14:textId="77777777" w:rsidR="005B02DB" w:rsidRPr="005B02DB" w:rsidRDefault="005B02DB" w:rsidP="005B02DB"/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34060" w14:paraId="5D79092B" w14:textId="77777777" w:rsidTr="00F27AD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50B7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SELECT</w:t>
            </w:r>
          </w:p>
          <w:p w14:paraId="4DE6435D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COUNT(</w:t>
            </w:r>
            <w:proofErr w:type="spellStart"/>
            <w:r>
              <w:t>customer_id</w:t>
            </w:r>
            <w:proofErr w:type="spellEnd"/>
            <w:r>
              <w:t>) AS total,</w:t>
            </w:r>
          </w:p>
          <w:p w14:paraId="15B31A2F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tablet</w:t>
            </w:r>
          </w:p>
          <w:p w14:paraId="130036EC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FROM customer</w:t>
            </w:r>
          </w:p>
          <w:p w14:paraId="0A47B7E8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GROUP BY tablet</w:t>
            </w:r>
          </w:p>
          <w:p w14:paraId="7C66ED49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ORDER BY tablet;</w:t>
            </w:r>
          </w:p>
          <w:p w14:paraId="13A9F798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  <w:p w14:paraId="7A8C2F3F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SELECT</w:t>
            </w:r>
          </w:p>
          <w:p w14:paraId="6EFD8A75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</w:t>
            </w:r>
            <w:proofErr w:type="spellStart"/>
            <w:r>
              <w:t>customer.tablet</w:t>
            </w:r>
            <w:proofErr w:type="spellEnd"/>
            <w:r>
              <w:t xml:space="preserve"> AS </w:t>
            </w:r>
            <w:proofErr w:type="spellStart"/>
            <w:r>
              <w:t>total_tablet</w:t>
            </w:r>
            <w:proofErr w:type="spellEnd"/>
            <w:r>
              <w:t>,</w:t>
            </w:r>
          </w:p>
          <w:p w14:paraId="0FB58D0A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services."</w:t>
            </w:r>
            <w:proofErr w:type="spellStart"/>
            <w:r>
              <w:t>InternetService</w:t>
            </w:r>
            <w:proofErr w:type="spellEnd"/>
            <w:r>
              <w:t xml:space="preserve">" AS </w:t>
            </w:r>
            <w:proofErr w:type="spellStart"/>
            <w:r>
              <w:t>internet_type</w:t>
            </w:r>
            <w:proofErr w:type="spellEnd"/>
            <w:r>
              <w:t>,</w:t>
            </w:r>
          </w:p>
          <w:p w14:paraId="42F066B7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    COUNT(</w:t>
            </w:r>
            <w:proofErr w:type="spellStart"/>
            <w:r>
              <w:t>customer.customer_id</w:t>
            </w:r>
            <w:proofErr w:type="spellEnd"/>
            <w:r>
              <w:t xml:space="preserve">) AS </w:t>
            </w:r>
            <w:proofErr w:type="spellStart"/>
            <w:r>
              <w:t>total_customers</w:t>
            </w:r>
            <w:proofErr w:type="spellEnd"/>
          </w:p>
          <w:p w14:paraId="1BA14928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FROM customer AS customer</w:t>
            </w:r>
          </w:p>
          <w:p w14:paraId="158052BC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INNER JOIN services AS services</w:t>
            </w:r>
          </w:p>
          <w:p w14:paraId="76F2A98B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ON </w:t>
            </w:r>
            <w:proofErr w:type="spellStart"/>
            <w:r>
              <w:t>customer.customer_id</w:t>
            </w:r>
            <w:proofErr w:type="spellEnd"/>
            <w:r>
              <w:t xml:space="preserve"> = </w:t>
            </w:r>
            <w:proofErr w:type="spellStart"/>
            <w:r>
              <w:t>services.customer_id</w:t>
            </w:r>
            <w:proofErr w:type="spellEnd"/>
          </w:p>
          <w:p w14:paraId="565F42FD" w14:textId="77777777" w:rsidR="00B437C2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GROUP BY </w:t>
            </w:r>
            <w:proofErr w:type="spellStart"/>
            <w:r>
              <w:t>customer.tablet</w:t>
            </w:r>
            <w:proofErr w:type="spellEnd"/>
            <w:r>
              <w:t>, services."</w:t>
            </w:r>
            <w:proofErr w:type="spellStart"/>
            <w:r>
              <w:t>InternetService</w:t>
            </w:r>
            <w:proofErr w:type="spellEnd"/>
            <w:r>
              <w:t>"</w:t>
            </w:r>
          </w:p>
          <w:p w14:paraId="1413FA61" w14:textId="1F99C9BD" w:rsidR="00334060" w:rsidRDefault="00B437C2" w:rsidP="00B437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 xml:space="preserve">ORDER BY </w:t>
            </w:r>
            <w:proofErr w:type="spellStart"/>
            <w:r>
              <w:t>customer.tablet</w:t>
            </w:r>
            <w:proofErr w:type="spellEnd"/>
            <w:r>
              <w:t>, services."</w:t>
            </w:r>
            <w:proofErr w:type="spellStart"/>
            <w:r>
              <w:t>InternetService</w:t>
            </w:r>
            <w:proofErr w:type="spellEnd"/>
            <w:r>
              <w:t>";</w:t>
            </w:r>
            <w:r w:rsidR="00334060">
              <w:t>CSV HEADER;</w:t>
            </w:r>
          </w:p>
        </w:tc>
      </w:tr>
    </w:tbl>
    <w:p w14:paraId="78BB8E92" w14:textId="77777777" w:rsidR="00E152E0" w:rsidRDefault="00E152E0" w:rsidP="00E152E0">
      <w:pPr>
        <w:ind w:firstLine="0"/>
      </w:pPr>
    </w:p>
    <w:p w14:paraId="5695275C" w14:textId="77777777" w:rsidR="009727E8" w:rsidRDefault="009727E8" w:rsidP="00E152E0">
      <w:pPr>
        <w:ind w:firstLine="0"/>
      </w:pPr>
    </w:p>
    <w:p w14:paraId="1A38ADE0" w14:textId="77777777" w:rsidR="009727E8" w:rsidRDefault="009727E8" w:rsidP="00E152E0">
      <w:pPr>
        <w:ind w:firstLine="0"/>
      </w:pPr>
    </w:p>
    <w:p w14:paraId="5D77A165" w14:textId="77777777" w:rsidR="009727E8" w:rsidRDefault="009727E8" w:rsidP="00E152E0">
      <w:pPr>
        <w:ind w:firstLine="0"/>
      </w:pPr>
    </w:p>
    <w:p w14:paraId="737D7A09" w14:textId="77777777" w:rsidR="009727E8" w:rsidRDefault="009727E8" w:rsidP="00E152E0">
      <w:pPr>
        <w:ind w:firstLine="0"/>
      </w:pPr>
    </w:p>
    <w:p w14:paraId="65AC6384" w14:textId="77777777" w:rsidR="009727E8" w:rsidRDefault="009727E8" w:rsidP="00E152E0">
      <w:pPr>
        <w:ind w:firstLine="0"/>
      </w:pPr>
    </w:p>
    <w:p w14:paraId="4522CC7F" w14:textId="77777777" w:rsidR="009727E8" w:rsidRDefault="009727E8" w:rsidP="00E152E0">
      <w:pPr>
        <w:ind w:firstLine="0"/>
      </w:pPr>
    </w:p>
    <w:p w14:paraId="5BAB6D8E" w14:textId="77777777" w:rsidR="009727E8" w:rsidRPr="00FD2C93" w:rsidRDefault="009727E8" w:rsidP="00E152E0">
      <w:pPr>
        <w:ind w:firstLine="0"/>
      </w:pPr>
    </w:p>
    <w:p w14:paraId="4C97FB41" w14:textId="1D3A0544" w:rsidR="00EC57EF" w:rsidRDefault="0077054A" w:rsidP="00EC57EF">
      <w:pPr>
        <w:pStyle w:val="Heading3"/>
      </w:pPr>
      <w:r>
        <w:t>C</w:t>
      </w:r>
      <w:r w:rsidR="00DF4E9A">
        <w:t>1)</w:t>
      </w:r>
      <w:r w:rsidR="00EC57EF">
        <w:t xml:space="preserve"> Research Query Out</w:t>
      </w:r>
      <w:r w:rsidR="00AF7C75">
        <w:t>put</w:t>
      </w:r>
    </w:p>
    <w:p w14:paraId="2AFA813E" w14:textId="514F3B23" w:rsidR="00F83E16" w:rsidRDefault="009727E8" w:rsidP="00D53AF3">
      <w:pPr>
        <w:ind w:firstLine="0"/>
      </w:pPr>
      <w:r w:rsidRPr="009727E8">
        <w:rPr>
          <w:noProof/>
        </w:rPr>
        <w:drawing>
          <wp:inline distT="0" distB="0" distL="0" distR="0" wp14:anchorId="679C9FD4" wp14:editId="1DFC8F0E">
            <wp:extent cx="5943600" cy="4382135"/>
            <wp:effectExtent l="0" t="0" r="0" b="0"/>
            <wp:docPr id="210004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46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AE50" w14:textId="2939E76D" w:rsidR="002F2ECB" w:rsidRDefault="006A63A2" w:rsidP="00455195">
      <w:pPr>
        <w:pStyle w:val="Heading3"/>
      </w:pPr>
      <w:r>
        <w:t>D)</w:t>
      </w:r>
      <w:r w:rsidR="00455195">
        <w:t xml:space="preserve"> </w:t>
      </w:r>
      <w:r>
        <w:t>How often should data be refreshed?</w:t>
      </w:r>
    </w:p>
    <w:p w14:paraId="6FB2C988" w14:textId="45FF502F" w:rsidR="576062CF" w:rsidRDefault="00F802DD">
      <w:r>
        <w:t xml:space="preserve">Based on the research question I believe once the </w:t>
      </w:r>
      <w:r w:rsidR="007349AE">
        <w:t xml:space="preserve">bundle deal </w:t>
      </w:r>
      <w:r w:rsidR="000E52EF">
        <w:t xml:space="preserve">for fiber optic has been reviewed and approved it should be updated quarterly. </w:t>
      </w:r>
      <w:r w:rsidR="006754BB">
        <w:t xml:space="preserve">This time period is important </w:t>
      </w:r>
      <w:r w:rsidR="00625A3C">
        <w:t>because companies report earnings to key stakeholders both internally and externally quarterly. Furthermore,</w:t>
      </w:r>
      <w:r w:rsidR="000E52EF">
        <w:t xml:space="preserve"> </w:t>
      </w:r>
      <w:r w:rsidR="00625A3C">
        <w:t>b</w:t>
      </w:r>
      <w:r w:rsidR="000E52EF">
        <w:t xml:space="preserve">y updating the data </w:t>
      </w:r>
      <w:r w:rsidR="0087229C">
        <w:t>quarterly,</w:t>
      </w:r>
      <w:r w:rsidR="000E52EF">
        <w:t xml:space="preserve"> we will be able to</w:t>
      </w:r>
      <w:r w:rsidR="006C61AC">
        <w:t xml:space="preserve"> measure the </w:t>
      </w:r>
      <w:r w:rsidR="00935614">
        <w:t>profitability</w:t>
      </w:r>
      <w:r w:rsidR="006C61AC">
        <w:t xml:space="preserve"> that </w:t>
      </w:r>
      <w:r w:rsidR="00935614">
        <w:t xml:space="preserve">is related to </w:t>
      </w:r>
      <w:r w:rsidR="006C61AC">
        <w:t xml:space="preserve">the tablet/ fiber optic </w:t>
      </w:r>
      <w:r w:rsidR="00935614">
        <w:t xml:space="preserve">bundle deal. </w:t>
      </w:r>
      <w:r w:rsidR="00F2412E">
        <w:t>We</w:t>
      </w:r>
      <w:r w:rsidR="00D3309B">
        <w:t xml:space="preserve"> would also be able to </w:t>
      </w:r>
      <w:r w:rsidR="006754BB">
        <w:t>communicate the</w:t>
      </w:r>
      <w:r w:rsidR="0087229C">
        <w:t xml:space="preserve"> </w:t>
      </w:r>
      <w:r w:rsidR="004146D5">
        <w:t>effectiveness</w:t>
      </w:r>
      <w:r w:rsidR="0087229C">
        <w:t xml:space="preserve"> of the </w:t>
      </w:r>
      <w:r w:rsidR="004146D5">
        <w:t>program and allow stakeholders to determine if this should be rolled out across any other lines of business.</w:t>
      </w:r>
      <w:r w:rsidR="00A44B22">
        <w:t xml:space="preserve"> Below is the script </w:t>
      </w:r>
      <w:r w:rsidR="006A0751">
        <w:t>we would run to update the table with new data.</w:t>
      </w:r>
    </w:p>
    <w:p w14:paraId="123A49F5" w14:textId="77777777" w:rsidR="00766C48" w:rsidRDefault="00766C48"/>
    <w:p w14:paraId="29A85830" w14:textId="77777777" w:rsidR="00E55D18" w:rsidRDefault="00E55D18" w:rsidP="00E55D18">
      <w:pPr>
        <w:ind w:firstLine="0"/>
      </w:pPr>
    </w:p>
    <w:p w14:paraId="3A50EDB1" w14:textId="1E26F6FF" w:rsidR="00766C48" w:rsidRDefault="00E55D18" w:rsidP="00766C48">
      <w:pPr>
        <w:pStyle w:val="Heading3"/>
      </w:pPr>
      <w:r>
        <w:t xml:space="preserve">D) Refreshing add-on </w:t>
      </w:r>
      <w:r w:rsidR="00766C48">
        <w:t>table</w:t>
      </w:r>
      <w:r w:rsidR="00766C48">
        <w:tab/>
      </w:r>
    </w:p>
    <w:p w14:paraId="6947AF56" w14:textId="0CF46280" w:rsidR="00697C71" w:rsidRPr="00697C71" w:rsidRDefault="000C6A4E" w:rsidP="00697C71">
      <w:r>
        <w:t>It will be important to update the table quarterly to ensure that we</w:t>
      </w:r>
      <w:r w:rsidR="009F5B1F">
        <w:t xml:space="preserve"> always have the latest information to </w:t>
      </w:r>
      <w:r w:rsidR="004C3564">
        <w:t xml:space="preserve">review the bundle package deal to </w:t>
      </w:r>
      <w:r w:rsidR="009A007E">
        <w:t xml:space="preserve">ensure we have the most up to date information. Below is the code </w:t>
      </w:r>
      <w:r w:rsidR="00A5159B">
        <w:t>to refresh the table with updated data.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66C48" w14:paraId="67382EB9" w14:textId="77777777" w:rsidTr="00F27ADC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4F53" w14:textId="77777777" w:rsidR="00715DF2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DROP TABLE IF EXISTS services</w:t>
            </w:r>
          </w:p>
          <w:p w14:paraId="5DC5F220" w14:textId="77777777" w:rsidR="00715DF2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CASCADE;</w:t>
            </w:r>
          </w:p>
          <w:p w14:paraId="0DE6AC2A" w14:textId="77777777" w:rsidR="00715DF2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  <w:p w14:paraId="6567885E" w14:textId="77777777" w:rsidR="00715DF2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COPY services</w:t>
            </w:r>
          </w:p>
          <w:p w14:paraId="4FE7786E" w14:textId="77777777" w:rsidR="00715DF2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FROM 'C:\</w:t>
            </w:r>
            <w:proofErr w:type="spellStart"/>
            <w:r>
              <w:t>LabFiles</w:t>
            </w:r>
            <w:proofErr w:type="spellEnd"/>
            <w:r>
              <w:t>\services.csv'</w:t>
            </w:r>
          </w:p>
          <w:p w14:paraId="7E03FE95" w14:textId="77777777" w:rsidR="00715DF2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DELIMITER ','</w:t>
            </w:r>
          </w:p>
          <w:p w14:paraId="41D01811" w14:textId="7A4A862C" w:rsidR="00221680" w:rsidRDefault="00715DF2" w:rsidP="00715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  <w:r>
              <w:t>CSV HEADER;</w:t>
            </w:r>
          </w:p>
        </w:tc>
      </w:tr>
    </w:tbl>
    <w:p w14:paraId="4D730323" w14:textId="1DD2C80A" w:rsidR="00E55D18" w:rsidRDefault="00E55D18" w:rsidP="00E55D18">
      <w:pPr>
        <w:ind w:firstLine="0"/>
      </w:pPr>
    </w:p>
    <w:p w14:paraId="76B0C347" w14:textId="77777777" w:rsidR="006A63A2" w:rsidRDefault="006A63A2"/>
    <w:p w14:paraId="2405EB97" w14:textId="77777777" w:rsidR="006A63A2" w:rsidRDefault="006A63A2"/>
    <w:p w14:paraId="318B958D" w14:textId="77777777" w:rsidR="006A63A2" w:rsidRDefault="006A63A2"/>
    <w:p w14:paraId="20312443" w14:textId="77777777" w:rsidR="006A63A2" w:rsidRDefault="006A63A2"/>
    <w:p w14:paraId="21565D2F" w14:textId="77777777" w:rsidR="006A63A2" w:rsidRDefault="006A63A2"/>
    <w:p w14:paraId="31FFBDA3" w14:textId="77777777" w:rsidR="006A63A2" w:rsidRDefault="006A63A2"/>
    <w:p w14:paraId="233CE87E" w14:textId="77777777" w:rsidR="00981A49" w:rsidRDefault="00981A49"/>
    <w:p w14:paraId="618AFD9E" w14:textId="77777777" w:rsidR="00981A49" w:rsidRDefault="00981A49"/>
    <w:p w14:paraId="5A069D8E" w14:textId="77777777" w:rsidR="00981A49" w:rsidRDefault="00981A49"/>
    <w:p w14:paraId="3C2A21C5" w14:textId="77777777" w:rsidR="00981A49" w:rsidRDefault="00981A49"/>
    <w:p w14:paraId="38A7637E" w14:textId="77777777" w:rsidR="00981A49" w:rsidRDefault="00981A49"/>
    <w:p w14:paraId="13F7707E" w14:textId="77777777" w:rsidR="00981A49" w:rsidRDefault="00981A49"/>
    <w:p w14:paraId="10BB78E4" w14:textId="77777777" w:rsidR="00981A49" w:rsidRDefault="00981A49"/>
    <w:p w14:paraId="039A177A" w14:textId="77777777" w:rsidR="00981A49" w:rsidRDefault="00981A49"/>
    <w:p w14:paraId="4E103F80" w14:textId="77777777" w:rsidR="00981A49" w:rsidRDefault="00981A49"/>
    <w:p w14:paraId="00D81E4A" w14:textId="77777777" w:rsidR="00981A49" w:rsidRDefault="00981A49"/>
    <w:p w14:paraId="16651605" w14:textId="77777777" w:rsidR="00981A49" w:rsidRDefault="00981A49"/>
    <w:p w14:paraId="0D672A68" w14:textId="77777777" w:rsidR="00981A49" w:rsidRDefault="00981A49"/>
    <w:p w14:paraId="38EA4857" w14:textId="77777777" w:rsidR="576062CF" w:rsidRDefault="006108F8" w:rsidP="00FA4C9E">
      <w:pPr>
        <w:pStyle w:val="SectionTitle"/>
      </w:pPr>
      <w:sdt>
        <w:sdtPr>
          <w:id w:val="682713825"/>
          <w:placeholder>
            <w:docPart w:val="22E0EF9E2DFA47E6B6C4292776EA01A7"/>
          </w:placeholder>
          <w:temporary/>
          <w:showingPlcHdr/>
          <w15:appearance w15:val="hidden"/>
        </w:sdtPr>
        <w:sdtEndPr/>
        <w:sdtContent>
          <w:r w:rsidR="00FA4C9E" w:rsidRPr="576062CF">
            <w:t>References</w:t>
          </w:r>
        </w:sdtContent>
      </w:sdt>
      <w:r w:rsidR="576062CF" w:rsidRPr="576062CF">
        <w:t xml:space="preserve"> </w:t>
      </w:r>
    </w:p>
    <w:p w14:paraId="50FEC498" w14:textId="78FE2594" w:rsidR="576062CF" w:rsidRDefault="00072180" w:rsidP="00072180">
      <w:pPr>
        <w:pStyle w:val="References"/>
      </w:pPr>
      <w:r w:rsidRPr="00072180">
        <w:t xml:space="preserve">PostgreSQL Cheat Sheet - Download the Cheat Sheet in PDF Format. (n.d.). Retrieved October 11, 2023, from </w:t>
      </w:r>
      <w:hyperlink r:id="rId11" w:history="1">
        <w:r w:rsidR="006B221E" w:rsidRPr="00A54A2E">
          <w:rPr>
            <w:rStyle w:val="Hyperlink"/>
          </w:rPr>
          <w:t>https://www.postgresqltutorial.com/postgresql-cheat-sheet/</w:t>
        </w:r>
      </w:hyperlink>
    </w:p>
    <w:p w14:paraId="462CEF2C" w14:textId="77777777" w:rsidR="009160FF" w:rsidRDefault="009160FF" w:rsidP="00072180">
      <w:pPr>
        <w:pStyle w:val="References"/>
      </w:pPr>
    </w:p>
    <w:p w14:paraId="0D2C2D2A" w14:textId="77777777" w:rsidR="004E7796" w:rsidRDefault="004E7796" w:rsidP="00072180">
      <w:pPr>
        <w:pStyle w:val="References"/>
      </w:pPr>
    </w:p>
    <w:p w14:paraId="746EBDD1" w14:textId="4476A5EB" w:rsidR="576062CF" w:rsidRPr="00981A49" w:rsidRDefault="576062CF" w:rsidP="00B6344F">
      <w:pPr>
        <w:ind w:firstLine="0"/>
      </w:pPr>
    </w:p>
    <w:sectPr w:rsidR="576062CF" w:rsidRPr="00981A4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CFA2" w14:textId="77777777" w:rsidR="00455E44" w:rsidRDefault="00455E44">
      <w:pPr>
        <w:spacing w:line="240" w:lineRule="auto"/>
      </w:pPr>
      <w:r>
        <w:separator/>
      </w:r>
    </w:p>
  </w:endnote>
  <w:endnote w:type="continuationSeparator" w:id="0">
    <w:p w14:paraId="7C0D5367" w14:textId="77777777" w:rsidR="00455E44" w:rsidRDefault="00455E44">
      <w:pPr>
        <w:spacing w:line="240" w:lineRule="auto"/>
      </w:pPr>
      <w:r>
        <w:continuationSeparator/>
      </w:r>
    </w:p>
  </w:endnote>
  <w:endnote w:type="continuationNotice" w:id="1">
    <w:p w14:paraId="5676A618" w14:textId="77777777" w:rsidR="00455E44" w:rsidRDefault="00455E4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5C2C455" w14:textId="77777777" w:rsidTr="733B038C">
      <w:tc>
        <w:tcPr>
          <w:tcW w:w="3120" w:type="dxa"/>
        </w:tcPr>
        <w:p w14:paraId="2A90421D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B4513A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40F9B3A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BF2B691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62C119E4" w14:textId="77777777" w:rsidTr="733B038C">
      <w:tc>
        <w:tcPr>
          <w:tcW w:w="3120" w:type="dxa"/>
        </w:tcPr>
        <w:p w14:paraId="0BC5C1C5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CA7616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C51A202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250B20B6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7D0A" w14:textId="77777777" w:rsidR="00455E44" w:rsidRDefault="00455E44">
      <w:pPr>
        <w:spacing w:line="240" w:lineRule="auto"/>
      </w:pPr>
      <w:r>
        <w:separator/>
      </w:r>
    </w:p>
  </w:footnote>
  <w:footnote w:type="continuationSeparator" w:id="0">
    <w:p w14:paraId="6034F986" w14:textId="77777777" w:rsidR="00455E44" w:rsidRDefault="00455E44">
      <w:pPr>
        <w:spacing w:line="240" w:lineRule="auto"/>
      </w:pPr>
      <w:r>
        <w:continuationSeparator/>
      </w:r>
    </w:p>
  </w:footnote>
  <w:footnote w:type="continuationNotice" w:id="1">
    <w:p w14:paraId="4AD9BD4F" w14:textId="77777777" w:rsidR="00455E44" w:rsidRDefault="00455E4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353E954E" w14:textId="77777777" w:rsidTr="008830C9">
      <w:tc>
        <w:tcPr>
          <w:tcW w:w="3120" w:type="dxa"/>
        </w:tcPr>
        <w:p w14:paraId="2786E045" w14:textId="4E42724B" w:rsidR="00604652" w:rsidRDefault="00FA3F6F" w:rsidP="00604652">
          <w:pPr>
            <w:pStyle w:val="Header"/>
          </w:pPr>
          <w:r>
            <w:t>Do Bundles Work?</w:t>
          </w:r>
          <w:r w:rsidR="00904DBE">
            <w:t xml:space="preserve"> </w:t>
          </w:r>
        </w:p>
      </w:tc>
      <w:tc>
        <w:tcPr>
          <w:tcW w:w="3120" w:type="dxa"/>
        </w:tcPr>
        <w:p w14:paraId="7C568B48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1F2A4FA8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CF2B0CC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779F5362" w14:textId="77777777" w:rsidTr="00FD478C">
      <w:tc>
        <w:tcPr>
          <w:tcW w:w="3120" w:type="dxa"/>
        </w:tcPr>
        <w:p w14:paraId="7E6A4AC0" w14:textId="47516DD1" w:rsidR="733B038C" w:rsidRPr="00FD478C" w:rsidRDefault="00FA3F6F" w:rsidP="00FD478C">
          <w:pPr>
            <w:pStyle w:val="Header"/>
          </w:pPr>
          <w:r>
            <w:t>Do Bundles Work?</w:t>
          </w:r>
        </w:p>
      </w:tc>
      <w:tc>
        <w:tcPr>
          <w:tcW w:w="3120" w:type="dxa"/>
        </w:tcPr>
        <w:p w14:paraId="4EC2AAA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D1988B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64ED48F" w14:textId="77777777" w:rsidR="733B038C" w:rsidRDefault="733B038C" w:rsidP="733B0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56"/>
    <w:rsid w:val="00072180"/>
    <w:rsid w:val="00095918"/>
    <w:rsid w:val="000C6A4E"/>
    <w:rsid w:val="000E3F05"/>
    <w:rsid w:val="000E5083"/>
    <w:rsid w:val="000E52EF"/>
    <w:rsid w:val="000E6362"/>
    <w:rsid w:val="000F5442"/>
    <w:rsid w:val="00117B22"/>
    <w:rsid w:val="00150337"/>
    <w:rsid w:val="001B27BB"/>
    <w:rsid w:val="001C0B04"/>
    <w:rsid w:val="0022114F"/>
    <w:rsid w:val="00221680"/>
    <w:rsid w:val="00227674"/>
    <w:rsid w:val="00250660"/>
    <w:rsid w:val="00262DD5"/>
    <w:rsid w:val="00277D13"/>
    <w:rsid w:val="00297597"/>
    <w:rsid w:val="002C3BE4"/>
    <w:rsid w:val="002F2ECB"/>
    <w:rsid w:val="002F42BD"/>
    <w:rsid w:val="002F7E04"/>
    <w:rsid w:val="00334060"/>
    <w:rsid w:val="003547C0"/>
    <w:rsid w:val="00371BD9"/>
    <w:rsid w:val="00381681"/>
    <w:rsid w:val="003A30A2"/>
    <w:rsid w:val="003A7A99"/>
    <w:rsid w:val="003E3E30"/>
    <w:rsid w:val="004146D5"/>
    <w:rsid w:val="0042207D"/>
    <w:rsid w:val="00441E1C"/>
    <w:rsid w:val="00453355"/>
    <w:rsid w:val="00455195"/>
    <w:rsid w:val="00455E44"/>
    <w:rsid w:val="00464FB2"/>
    <w:rsid w:val="004C3564"/>
    <w:rsid w:val="004C683E"/>
    <w:rsid w:val="004E7796"/>
    <w:rsid w:val="004F0311"/>
    <w:rsid w:val="00500997"/>
    <w:rsid w:val="00530EF3"/>
    <w:rsid w:val="00562F5D"/>
    <w:rsid w:val="005936DA"/>
    <w:rsid w:val="005B02DB"/>
    <w:rsid w:val="00604652"/>
    <w:rsid w:val="006108F8"/>
    <w:rsid w:val="00625A3C"/>
    <w:rsid w:val="00633CE4"/>
    <w:rsid w:val="006754BB"/>
    <w:rsid w:val="00686DEA"/>
    <w:rsid w:val="00693D7B"/>
    <w:rsid w:val="00697C71"/>
    <w:rsid w:val="006A0751"/>
    <w:rsid w:val="006A63A2"/>
    <w:rsid w:val="006B221E"/>
    <w:rsid w:val="006C101C"/>
    <w:rsid w:val="006C61AC"/>
    <w:rsid w:val="006F0B8B"/>
    <w:rsid w:val="006F4709"/>
    <w:rsid w:val="00702B81"/>
    <w:rsid w:val="00715DF2"/>
    <w:rsid w:val="00727711"/>
    <w:rsid w:val="007349AE"/>
    <w:rsid w:val="0074264E"/>
    <w:rsid w:val="00745CCA"/>
    <w:rsid w:val="00766C48"/>
    <w:rsid w:val="0077054A"/>
    <w:rsid w:val="007749E0"/>
    <w:rsid w:val="00777751"/>
    <w:rsid w:val="00786B41"/>
    <w:rsid w:val="00796468"/>
    <w:rsid w:val="007D4A2B"/>
    <w:rsid w:val="007E2D6A"/>
    <w:rsid w:val="00806340"/>
    <w:rsid w:val="008078FA"/>
    <w:rsid w:val="00811C64"/>
    <w:rsid w:val="00823731"/>
    <w:rsid w:val="00842684"/>
    <w:rsid w:val="0087229C"/>
    <w:rsid w:val="00884A22"/>
    <w:rsid w:val="008C6E3B"/>
    <w:rsid w:val="008E1A7E"/>
    <w:rsid w:val="008F68B1"/>
    <w:rsid w:val="00904DBE"/>
    <w:rsid w:val="009160FF"/>
    <w:rsid w:val="00935254"/>
    <w:rsid w:val="00935614"/>
    <w:rsid w:val="00944A1A"/>
    <w:rsid w:val="00950507"/>
    <w:rsid w:val="00960B45"/>
    <w:rsid w:val="009727E8"/>
    <w:rsid w:val="00981A49"/>
    <w:rsid w:val="00992AD9"/>
    <w:rsid w:val="009A007E"/>
    <w:rsid w:val="009A1C9C"/>
    <w:rsid w:val="009A3F4A"/>
    <w:rsid w:val="009F5B1F"/>
    <w:rsid w:val="00A02C50"/>
    <w:rsid w:val="00A2270C"/>
    <w:rsid w:val="00A44B22"/>
    <w:rsid w:val="00A5159B"/>
    <w:rsid w:val="00A75901"/>
    <w:rsid w:val="00A86E98"/>
    <w:rsid w:val="00AB01A1"/>
    <w:rsid w:val="00AC08EF"/>
    <w:rsid w:val="00AF7C75"/>
    <w:rsid w:val="00B027C1"/>
    <w:rsid w:val="00B437C2"/>
    <w:rsid w:val="00B5233A"/>
    <w:rsid w:val="00B5499C"/>
    <w:rsid w:val="00B560B6"/>
    <w:rsid w:val="00B6344F"/>
    <w:rsid w:val="00BA6612"/>
    <w:rsid w:val="00BA6E0F"/>
    <w:rsid w:val="00BB5CFF"/>
    <w:rsid w:val="00C07AE3"/>
    <w:rsid w:val="00C240CD"/>
    <w:rsid w:val="00C26C30"/>
    <w:rsid w:val="00C313FE"/>
    <w:rsid w:val="00C53D95"/>
    <w:rsid w:val="00CA1E31"/>
    <w:rsid w:val="00CD4927"/>
    <w:rsid w:val="00CD7F50"/>
    <w:rsid w:val="00CF74CF"/>
    <w:rsid w:val="00CF7603"/>
    <w:rsid w:val="00D3309B"/>
    <w:rsid w:val="00D53AF3"/>
    <w:rsid w:val="00DA395D"/>
    <w:rsid w:val="00DB132F"/>
    <w:rsid w:val="00DF1ADF"/>
    <w:rsid w:val="00DF3215"/>
    <w:rsid w:val="00DF4E9A"/>
    <w:rsid w:val="00DF68A6"/>
    <w:rsid w:val="00E078FD"/>
    <w:rsid w:val="00E152E0"/>
    <w:rsid w:val="00E23707"/>
    <w:rsid w:val="00E41E56"/>
    <w:rsid w:val="00E55D18"/>
    <w:rsid w:val="00E63082"/>
    <w:rsid w:val="00E879E7"/>
    <w:rsid w:val="00EC57EF"/>
    <w:rsid w:val="00EC73F5"/>
    <w:rsid w:val="00ED6D40"/>
    <w:rsid w:val="00EE42D1"/>
    <w:rsid w:val="00EF324F"/>
    <w:rsid w:val="00F2412E"/>
    <w:rsid w:val="00F43ACD"/>
    <w:rsid w:val="00F55186"/>
    <w:rsid w:val="00F61961"/>
    <w:rsid w:val="00F802DD"/>
    <w:rsid w:val="00F83E16"/>
    <w:rsid w:val="00F941E8"/>
    <w:rsid w:val="00FA3F6F"/>
    <w:rsid w:val="00FA4C9E"/>
    <w:rsid w:val="00FD2C93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A724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B4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6B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tutorial.com/postgresql-cheat-sheet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70E7C4AC134D30B625D641F976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2D9B-07B5-430E-A41D-7B141A2BF40E}"/>
      </w:docPartPr>
      <w:docPartBody>
        <w:p w:rsidR="00626B18" w:rsidRDefault="00626B18">
          <w:pPr>
            <w:pStyle w:val="7370E7C4AC134D30B625D641F976E8D9"/>
          </w:pPr>
          <w:r w:rsidRPr="576062CF">
            <w:t>Abstract</w:t>
          </w:r>
        </w:p>
      </w:docPartBody>
    </w:docPart>
    <w:docPart>
      <w:docPartPr>
        <w:name w:val="22E0EF9E2DFA47E6B6C4292776EA0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9DB77-8E0B-4409-91E9-0241BEE18237}"/>
      </w:docPartPr>
      <w:docPartBody>
        <w:p w:rsidR="00626B18" w:rsidRDefault="00626B18">
          <w:pPr>
            <w:pStyle w:val="22E0EF9E2DFA47E6B6C4292776EA01A7"/>
          </w:pPr>
          <w:r w:rsidRPr="576062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58"/>
    <w:rsid w:val="00626B18"/>
    <w:rsid w:val="00CE3892"/>
    <w:rsid w:val="00F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58"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70E7C4AC134D30B625D641F976E8D9">
    <w:name w:val="7370E7C4AC134D30B625D641F976E8D9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7358"/>
    <w:rPr>
      <w:rFonts w:eastAsiaTheme="minorHAnsi"/>
      <w:b/>
      <w:bCs/>
      <w:i/>
      <w:i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paragraph" w:customStyle="1" w:styleId="22E0EF9E2DFA47E6B6C4292776EA01A7">
    <w:name w:val="22E0EF9E2DFA47E6B6C4292776EA01A7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7</Pages>
  <Words>593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2023-10-10T22:58:00Z</dcterms:created>
  <dcterms:modified xsi:type="dcterms:W3CDTF">2023-10-12T22:51:00Z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1f8821b1088ed3715b511b02c616b08b456ce38397926e4cf4be47629f16aee5</vt:lpwstr>
  </property>
</Properties>
</file>