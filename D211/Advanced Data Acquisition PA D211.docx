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39EEF" w14:textId="77777777" w:rsidR="576062CF" w:rsidRDefault="576062CF" w:rsidP="00FD478C"/>
    <w:p w14:paraId="5134FDA1" w14:textId="77777777" w:rsidR="576062CF" w:rsidRDefault="576062CF" w:rsidP="00FD478C"/>
    <w:p w14:paraId="78F2FC46" w14:textId="77777777" w:rsidR="576062CF" w:rsidRDefault="576062CF" w:rsidP="00FD478C"/>
    <w:p w14:paraId="1CC51420" w14:textId="77777777" w:rsidR="576062CF" w:rsidRDefault="576062CF" w:rsidP="00FD478C"/>
    <w:p w14:paraId="4FA1CB7E" w14:textId="3E6BFDE7" w:rsidR="576062CF" w:rsidRPr="00FD478C" w:rsidRDefault="00991780" w:rsidP="00FD478C">
      <w:pPr>
        <w:pStyle w:val="Title"/>
      </w:pPr>
      <w:r>
        <w:t>Advanced Data Acquisition PA</w:t>
      </w:r>
    </w:p>
    <w:p w14:paraId="0D087FA3" w14:textId="0634E7C5" w:rsidR="576062CF" w:rsidRDefault="00FD478C" w:rsidP="00FD478C">
      <w:pPr>
        <w:pStyle w:val="Subtitle"/>
      </w:pPr>
      <w:r w:rsidRPr="00FD478C">
        <w:t xml:space="preserve"> </w:t>
      </w:r>
    </w:p>
    <w:p w14:paraId="652E48E3" w14:textId="40A37D5F" w:rsidR="00991780" w:rsidRPr="00991780" w:rsidRDefault="00991780" w:rsidP="00991780">
      <w:pPr>
        <w:pStyle w:val="Subtitle"/>
      </w:pPr>
      <w:r>
        <w:t>Vincent Taylor</w:t>
      </w:r>
    </w:p>
    <w:p w14:paraId="3C9371D1" w14:textId="1CEA2960" w:rsidR="00FD478C" w:rsidRDefault="00991780" w:rsidP="00FD478C">
      <w:pPr>
        <w:pStyle w:val="Subtitle"/>
      </w:pPr>
      <w:r>
        <w:t>Western Governors University</w:t>
      </w:r>
      <w:r w:rsidR="00FD478C" w:rsidRPr="00FD478C">
        <w:t xml:space="preserve"> </w:t>
      </w:r>
    </w:p>
    <w:p w14:paraId="7F824640" w14:textId="06E75526" w:rsidR="00FD478C" w:rsidRDefault="00000000" w:rsidP="00FD478C">
      <w:pPr>
        <w:pStyle w:val="Subtitle"/>
      </w:pPr>
      <w:sdt>
        <w:sdtPr>
          <w:id w:val="-269631415"/>
          <w:placeholder>
            <w:docPart w:val="DFBD1583D08B46F692BF8F552EBC4029"/>
          </w:placeholder>
          <w:temporary/>
          <w:showingPlcHdr/>
          <w15:appearance w15:val="hidden"/>
        </w:sdtPr>
        <w:sdtContent>
          <w:r w:rsidR="00FD478C">
            <w:t>Course Number:</w:t>
          </w:r>
        </w:sdtContent>
      </w:sdt>
      <w:r w:rsidR="00FD478C" w:rsidRPr="00FD478C">
        <w:t xml:space="preserve"> </w:t>
      </w:r>
      <w:r w:rsidR="00991780">
        <w:t>D211</w:t>
      </w:r>
      <w:r w:rsidR="00FD478C" w:rsidRPr="00FD478C">
        <w:t xml:space="preserve"> </w:t>
      </w:r>
    </w:p>
    <w:p w14:paraId="43CDF199" w14:textId="77777777" w:rsidR="576062CF" w:rsidRDefault="576062CF" w:rsidP="00DF3215"/>
    <w:p w14:paraId="4EBA473C" w14:textId="77777777" w:rsidR="717E282B" w:rsidRDefault="717E282B" w:rsidP="00DF3215"/>
    <w:p w14:paraId="5B4B9BAB" w14:textId="77777777" w:rsidR="717E282B" w:rsidRDefault="717E282B" w:rsidP="00DF3215"/>
    <w:p w14:paraId="7E9FC4E9" w14:textId="77777777" w:rsidR="717E282B" w:rsidRDefault="717E282B" w:rsidP="00DF3215"/>
    <w:p w14:paraId="52521E06" w14:textId="77777777" w:rsidR="717E282B" w:rsidRDefault="717E282B" w:rsidP="00DF3215"/>
    <w:p w14:paraId="33569DED" w14:textId="77777777" w:rsidR="709762D6" w:rsidRDefault="709762D6" w:rsidP="00DF3215"/>
    <w:p w14:paraId="1CF56D75" w14:textId="77777777" w:rsidR="709762D6" w:rsidRDefault="709762D6" w:rsidP="00DF3215"/>
    <w:p w14:paraId="0E74EB9D" w14:textId="77777777" w:rsidR="717E282B" w:rsidRDefault="717E282B" w:rsidP="00DF3215"/>
    <w:p w14:paraId="367F8BCD" w14:textId="77777777" w:rsidR="5643BF48" w:rsidRDefault="5643BF48" w:rsidP="00DF3215"/>
    <w:p w14:paraId="5622FFED" w14:textId="77777777" w:rsidR="733B038C" w:rsidRDefault="733B038C" w:rsidP="00DF3215"/>
    <w:p w14:paraId="17C119BE" w14:textId="77777777" w:rsidR="717E282B" w:rsidRDefault="717E282B" w:rsidP="00DF3215"/>
    <w:p w14:paraId="66053E0D" w14:textId="2E57D852" w:rsidR="576062CF" w:rsidRDefault="00FD478C" w:rsidP="00FD478C">
      <w:pPr>
        <w:pStyle w:val="SectionTitle"/>
      </w:pPr>
      <w:r w:rsidRPr="00FD478C">
        <w:t xml:space="preserve"> </w:t>
      </w:r>
    </w:p>
    <w:p w14:paraId="722A631E" w14:textId="614D8D9F" w:rsidR="00FD478C" w:rsidRDefault="00FD478C" w:rsidP="007D4A2B">
      <w:r w:rsidRPr="00FD478C">
        <w:t xml:space="preserve"> </w:t>
      </w:r>
    </w:p>
    <w:p w14:paraId="5F297367" w14:textId="77777777" w:rsidR="576062CF" w:rsidRDefault="576062CF" w:rsidP="576062CF">
      <w:r>
        <w:br w:type="page"/>
      </w:r>
    </w:p>
    <w:p w14:paraId="543D19D9" w14:textId="179C8309" w:rsidR="00904DBE" w:rsidRPr="00991780" w:rsidRDefault="00991780" w:rsidP="00991780">
      <w:pPr>
        <w:pStyle w:val="SectionTitle"/>
        <w:jc w:val="left"/>
        <w:rPr>
          <w:u w:val="single"/>
        </w:rPr>
      </w:pPr>
      <w:r w:rsidRPr="00991780">
        <w:rPr>
          <w:u w:val="single"/>
        </w:rPr>
        <w:lastRenderedPageBreak/>
        <w:t>Part I – Data Dashboards</w:t>
      </w:r>
      <w:r>
        <w:rPr>
          <w:u w:val="single"/>
        </w:rPr>
        <w:t xml:space="preserve"> – Section A</w:t>
      </w:r>
    </w:p>
    <w:p w14:paraId="0B15AF50" w14:textId="1B99E0D1" w:rsidR="00991780" w:rsidRDefault="00991780" w:rsidP="00991780">
      <w:pPr>
        <w:pStyle w:val="NoIndent"/>
        <w:numPr>
          <w:ilvl w:val="0"/>
          <w:numId w:val="1"/>
        </w:numPr>
      </w:pPr>
      <w:r>
        <w:t>Copy of both datasets used in this analysis. select CTRL + click</w:t>
      </w:r>
    </w:p>
    <w:p w14:paraId="02F15E33" w14:textId="0A49FA06" w:rsidR="00991780" w:rsidRDefault="00000000" w:rsidP="00991780">
      <w:pPr>
        <w:pStyle w:val="NoIndent"/>
        <w:numPr>
          <w:ilvl w:val="1"/>
          <w:numId w:val="1"/>
        </w:numPr>
      </w:pPr>
      <w:hyperlink r:id="rId10" w:history="1">
        <w:r w:rsidR="00991780" w:rsidRPr="00991780">
          <w:rPr>
            <w:rStyle w:val="Hyperlink"/>
          </w:rPr>
          <w:t>Churn</w:t>
        </w:r>
      </w:hyperlink>
      <w:r w:rsidR="00991780">
        <w:t xml:space="preserve"> – Link to WGU </w:t>
      </w:r>
    </w:p>
    <w:p w14:paraId="1847BBCA" w14:textId="71BD8545" w:rsidR="00991780" w:rsidRDefault="00000000" w:rsidP="00991780">
      <w:pPr>
        <w:pStyle w:val="NoIndent"/>
        <w:numPr>
          <w:ilvl w:val="1"/>
          <w:numId w:val="1"/>
        </w:numPr>
      </w:pPr>
      <w:hyperlink r:id="rId11" w:history="1">
        <w:r w:rsidR="00991780" w:rsidRPr="00991780">
          <w:rPr>
            <w:rStyle w:val="Hyperlink"/>
          </w:rPr>
          <w:t>Kaggle Telecom Data</w:t>
        </w:r>
      </w:hyperlink>
      <w:r w:rsidR="00991780">
        <w:t xml:space="preserve"> – Link to Kaggle website for csv file</w:t>
      </w:r>
    </w:p>
    <w:p w14:paraId="5A389651" w14:textId="79C65D2F" w:rsidR="00991780" w:rsidRPr="009E5D83" w:rsidRDefault="00991780" w:rsidP="00991780">
      <w:pPr>
        <w:pStyle w:val="NoIndent"/>
        <w:numPr>
          <w:ilvl w:val="0"/>
          <w:numId w:val="1"/>
        </w:numPr>
        <w:rPr>
          <w:b/>
          <w:bCs/>
          <w:u w:val="single"/>
        </w:rPr>
      </w:pPr>
      <w:r w:rsidRPr="009E5D83">
        <w:rPr>
          <w:b/>
          <w:bCs/>
          <w:u w:val="single"/>
        </w:rPr>
        <w:t>Dashboard Installation Instructions</w:t>
      </w:r>
      <w:r w:rsidR="007555AB">
        <w:rPr>
          <w:b/>
          <w:bCs/>
          <w:u w:val="single"/>
        </w:rPr>
        <w:t xml:space="preserve"> (A2)</w:t>
      </w:r>
    </w:p>
    <w:p w14:paraId="4A193617" w14:textId="77777777" w:rsidR="00055248" w:rsidRDefault="00055248" w:rsidP="00055248">
      <w:pPr>
        <w:pStyle w:val="NoIndent"/>
        <w:numPr>
          <w:ilvl w:val="1"/>
          <w:numId w:val="1"/>
        </w:numPr>
      </w:pPr>
      <w:r>
        <w:t>Take the d211.zip file and move the file to ‘</w:t>
      </w:r>
      <w:r w:rsidRPr="00055248">
        <w:t>C:\Users\Public\Downloads</w:t>
      </w:r>
      <w:r>
        <w:t>’</w:t>
      </w:r>
    </w:p>
    <w:p w14:paraId="238985A4" w14:textId="185E301F" w:rsidR="00991780" w:rsidRDefault="00055248" w:rsidP="00991780">
      <w:pPr>
        <w:pStyle w:val="NoIndent"/>
        <w:numPr>
          <w:ilvl w:val="1"/>
          <w:numId w:val="1"/>
        </w:numPr>
      </w:pPr>
      <w:r>
        <w:t>From here right-click and select extract all, this will create a new folder.</w:t>
      </w:r>
    </w:p>
    <w:p w14:paraId="290B953A" w14:textId="41238EAB" w:rsidR="00055248" w:rsidRDefault="00055248" w:rsidP="00991780">
      <w:pPr>
        <w:pStyle w:val="NoIndent"/>
        <w:numPr>
          <w:ilvl w:val="1"/>
          <w:numId w:val="1"/>
        </w:numPr>
      </w:pPr>
      <w:r>
        <w:t>Go back to the desktop and click on pgAdmin.</w:t>
      </w:r>
      <w:r w:rsidR="00CA0579">
        <w:t xml:space="preserve"> </w:t>
      </w:r>
    </w:p>
    <w:p w14:paraId="18D89252" w14:textId="16154D2E" w:rsidR="00055248" w:rsidRDefault="00055248" w:rsidP="00991780">
      <w:pPr>
        <w:pStyle w:val="NoIndent"/>
        <w:numPr>
          <w:ilvl w:val="1"/>
          <w:numId w:val="1"/>
        </w:numPr>
      </w:pPr>
      <w:r>
        <w:t xml:space="preserve">Once this has been </w:t>
      </w:r>
      <w:r w:rsidR="00CA0579">
        <w:t xml:space="preserve">opened from the left most panel </w:t>
      </w:r>
      <w:r>
        <w:t xml:space="preserve">select Servers &gt; </w:t>
      </w:r>
      <w:r w:rsidR="00CA0579">
        <w:t>Databases &gt; Churn.</w:t>
      </w:r>
    </w:p>
    <w:p w14:paraId="46369673" w14:textId="0CDB9224" w:rsidR="00CA0579" w:rsidRDefault="00CA0579" w:rsidP="00991780">
      <w:pPr>
        <w:pStyle w:val="NoIndent"/>
        <w:numPr>
          <w:ilvl w:val="1"/>
          <w:numId w:val="1"/>
        </w:numPr>
      </w:pPr>
      <w:r>
        <w:t>Right-click on the Churn database and select query tool.</w:t>
      </w:r>
    </w:p>
    <w:p w14:paraId="050FB8C8" w14:textId="16D9B6F4" w:rsidR="00CA0579" w:rsidRDefault="00CA0579" w:rsidP="00CA0579">
      <w:pPr>
        <w:pStyle w:val="NoIndent"/>
        <w:numPr>
          <w:ilvl w:val="1"/>
          <w:numId w:val="1"/>
        </w:numPr>
      </w:pPr>
      <w:r>
        <w:t>Once this has been selected there will be a folder in the top right select it and navigate to ‘</w:t>
      </w:r>
      <w:r w:rsidRPr="00055248">
        <w:t>C:\Users\Public\Downloads</w:t>
      </w:r>
      <w:r>
        <w:t>’ and select the cleaning_data_code.txt file.</w:t>
      </w:r>
      <w:r w:rsidR="00A7310E">
        <w:t xml:space="preserve"> (</w:t>
      </w:r>
      <w:r w:rsidR="00A7310E" w:rsidRPr="00A7310E">
        <w:rPr>
          <w:i/>
          <w:iCs/>
        </w:rPr>
        <w:t>Note if you cannot find it in this folder change the format from sql to All Files</w:t>
      </w:r>
      <w:r w:rsidR="00A7310E">
        <w:t>)</w:t>
      </w:r>
    </w:p>
    <w:p w14:paraId="1AB0E9CD" w14:textId="05C1E592" w:rsidR="00CA0579" w:rsidRDefault="00CA0579" w:rsidP="00CA0579">
      <w:pPr>
        <w:pStyle w:val="NoIndent"/>
        <w:numPr>
          <w:ilvl w:val="1"/>
          <w:numId w:val="1"/>
        </w:numPr>
      </w:pPr>
      <w:r>
        <w:t xml:space="preserve">Once text file has loaded into the query editor, from your keyboard select Fn + </w:t>
      </w:r>
      <w:r w:rsidR="009E5D83">
        <w:t>F5 this will execute the query. (</w:t>
      </w:r>
      <w:r w:rsidR="009E5D83" w:rsidRPr="009E5D83">
        <w:rPr>
          <w:i/>
          <w:iCs/>
        </w:rPr>
        <w:t>Note you may also select the Play button and this will execute the code.</w:t>
      </w:r>
      <w:r w:rsidR="009E5D83">
        <w:t>)</w:t>
      </w:r>
    </w:p>
    <w:p w14:paraId="6AE9D056" w14:textId="67BDFD7B" w:rsidR="00CA0579" w:rsidRDefault="009E5D83" w:rsidP="00991780">
      <w:pPr>
        <w:pStyle w:val="NoIndent"/>
        <w:numPr>
          <w:ilvl w:val="1"/>
          <w:numId w:val="1"/>
        </w:numPr>
      </w:pPr>
      <w:r>
        <w:t xml:space="preserve">Once the </w:t>
      </w:r>
      <w:r w:rsidR="0043695C">
        <w:t>query</w:t>
      </w:r>
      <w:r>
        <w:t xml:space="preserve"> has been executed </w:t>
      </w:r>
      <w:r w:rsidR="0043695C">
        <w:t xml:space="preserve">successfully </w:t>
      </w:r>
      <w:r>
        <w:t xml:space="preserve">exit out of PgAdmin and </w:t>
      </w:r>
      <w:r w:rsidR="0043695C">
        <w:t xml:space="preserve">from your desktop </w:t>
      </w:r>
      <w:r>
        <w:t>open Tableau 2021.4</w:t>
      </w:r>
    </w:p>
    <w:p w14:paraId="093DF28E" w14:textId="5D7DDE64" w:rsidR="009E5D83" w:rsidRDefault="0043695C" w:rsidP="00991780">
      <w:pPr>
        <w:pStyle w:val="NoIndent"/>
        <w:numPr>
          <w:ilvl w:val="1"/>
          <w:numId w:val="1"/>
        </w:numPr>
      </w:pPr>
      <w:r>
        <w:t xml:space="preserve">From the top left select File &gt; Open &gt; </w:t>
      </w:r>
      <w:r w:rsidR="00605DB5">
        <w:t>Navigate to ‘</w:t>
      </w:r>
      <w:r w:rsidR="00605DB5" w:rsidRPr="00055248">
        <w:t>C:\Users\Public\Downloads</w:t>
      </w:r>
      <w:r w:rsidR="00605DB5">
        <w:t>’ &gt; and select the d211.tbwx file.</w:t>
      </w:r>
    </w:p>
    <w:p w14:paraId="0999D205" w14:textId="5B9E10ED" w:rsidR="00605DB5" w:rsidRDefault="00605DB5" w:rsidP="003222D8">
      <w:pPr>
        <w:pStyle w:val="NoIndent"/>
        <w:numPr>
          <w:ilvl w:val="1"/>
          <w:numId w:val="1"/>
        </w:numPr>
      </w:pPr>
      <w:r>
        <w:t xml:space="preserve">Once you have opened this file you will be asked for a username and </w:t>
      </w:r>
      <w:r w:rsidR="003222D8">
        <w:t>password,</w:t>
      </w:r>
      <w:r>
        <w:t xml:space="preserve"> please use the following</w:t>
      </w:r>
      <w:r w:rsidR="00F73544">
        <w:t xml:space="preserve"> (</w:t>
      </w:r>
      <w:r w:rsidR="00F73544" w:rsidRPr="00F73544">
        <w:rPr>
          <w:i/>
          <w:iCs/>
        </w:rPr>
        <w:t>Note this case sensitive</w:t>
      </w:r>
      <w:r w:rsidR="00F73544">
        <w:t>)</w:t>
      </w:r>
      <w:r>
        <w:t xml:space="preserve">: </w:t>
      </w:r>
      <w:r w:rsidRPr="003222D8">
        <w:rPr>
          <w:b/>
          <w:bCs/>
        </w:rPr>
        <w:t>Username</w:t>
      </w:r>
      <w:r>
        <w:t>: postgres</w:t>
      </w:r>
      <w:r w:rsidR="003222D8">
        <w:t xml:space="preserve"> / </w:t>
      </w:r>
      <w:r w:rsidRPr="003222D8">
        <w:rPr>
          <w:b/>
          <w:bCs/>
        </w:rPr>
        <w:t>Password</w:t>
      </w:r>
      <w:r>
        <w:t>: Passw0rd!</w:t>
      </w:r>
    </w:p>
    <w:p w14:paraId="27CD79B8" w14:textId="4BEBBE03" w:rsidR="007555AB" w:rsidRDefault="002D2F4F" w:rsidP="007555AB">
      <w:pPr>
        <w:pStyle w:val="NoIndent"/>
        <w:numPr>
          <w:ilvl w:val="1"/>
          <w:numId w:val="1"/>
        </w:numPr>
      </w:pPr>
      <w:r>
        <w:t xml:space="preserve">Congratulations! You should now have a working dashboard and can move to A3 for Dashboard installation instructions. </w:t>
      </w:r>
    </w:p>
    <w:p w14:paraId="01C9BC72" w14:textId="77777777" w:rsidR="007555AB" w:rsidRDefault="007555AB" w:rsidP="007555AB">
      <w:pPr>
        <w:pStyle w:val="NoIndent"/>
        <w:ind w:left="1128"/>
      </w:pPr>
    </w:p>
    <w:p w14:paraId="5004B925" w14:textId="327606FA" w:rsidR="007555AB" w:rsidRDefault="007555AB" w:rsidP="007555AB">
      <w:pPr>
        <w:pStyle w:val="NoIndent"/>
        <w:numPr>
          <w:ilvl w:val="0"/>
          <w:numId w:val="1"/>
        </w:numPr>
        <w:rPr>
          <w:b/>
          <w:bCs/>
          <w:u w:val="single"/>
        </w:rPr>
      </w:pPr>
      <w:r w:rsidRPr="007555AB">
        <w:rPr>
          <w:b/>
          <w:bCs/>
          <w:u w:val="single"/>
        </w:rPr>
        <w:lastRenderedPageBreak/>
        <w:t>Navigating the Dashboard</w:t>
      </w:r>
      <w:r>
        <w:rPr>
          <w:b/>
          <w:bCs/>
          <w:u w:val="single"/>
        </w:rPr>
        <w:t xml:space="preserve"> (A3)</w:t>
      </w:r>
    </w:p>
    <w:p w14:paraId="5B736D9F" w14:textId="3BBB9C32" w:rsidR="00572616" w:rsidRPr="00553E92" w:rsidRDefault="00572616" w:rsidP="00572616">
      <w:pPr>
        <w:pStyle w:val="NoIndent"/>
        <w:numPr>
          <w:ilvl w:val="1"/>
          <w:numId w:val="1"/>
        </w:numPr>
        <w:rPr>
          <w:b/>
          <w:bCs/>
          <w:u w:val="single"/>
        </w:rPr>
      </w:pPr>
      <w:r>
        <w:t xml:space="preserve">From here everything should be included on the tab d211_Dashboard. </w:t>
      </w:r>
      <w:r w:rsidR="00D110F9">
        <w:t xml:space="preserve">This contains key KPI metrics on our consumers compared to an industry competitor. We have both our customers which contains 10,000 unique customer responses and our competitor data has about 7000 unique customer responses. To segment our dashboard by each company we can use the True/False filter with our company representing True and the competitor representing False. </w:t>
      </w:r>
      <w:r w:rsidR="005C47DA">
        <w:t xml:space="preserve">We also have demographic information on our customers such as the percentage of male/female/Nonbinary customers. </w:t>
      </w:r>
      <w:r w:rsidR="00553E92">
        <w:t>All of the dashboard worksheets can also be filtered by clicking anywhere on the dashboard. There is also the average monthly charge based on payment method type as well as tenure. Below is a dictionary on payment types as well.</w:t>
      </w:r>
    </w:p>
    <w:p w14:paraId="40BE65C5" w14:textId="2A098B2C" w:rsidR="00553E92" w:rsidRPr="00572616" w:rsidRDefault="00212F3B" w:rsidP="00553E92">
      <w:pPr>
        <w:pStyle w:val="NoIndent"/>
        <w:numPr>
          <w:ilvl w:val="2"/>
          <w:numId w:val="1"/>
        </w:numPr>
        <w:rPr>
          <w:b/>
          <w:bCs/>
          <w:u w:val="single"/>
        </w:rPr>
      </w:pPr>
      <w:r w:rsidRPr="00212F3B">
        <w:rPr>
          <w:noProof/>
        </w:rPr>
        <w:drawing>
          <wp:inline distT="0" distB="0" distL="0" distR="0" wp14:anchorId="3A4B0854" wp14:editId="0AFB6A81">
            <wp:extent cx="4182534" cy="2269264"/>
            <wp:effectExtent l="0" t="0" r="8890" b="0"/>
            <wp:docPr id="166557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7625" cy="2277451"/>
                    </a:xfrm>
                    <a:prstGeom prst="rect">
                      <a:avLst/>
                    </a:prstGeom>
                    <a:noFill/>
                    <a:ln>
                      <a:noFill/>
                    </a:ln>
                  </pic:spPr>
                </pic:pic>
              </a:graphicData>
            </a:graphic>
          </wp:inline>
        </w:drawing>
      </w:r>
    </w:p>
    <w:p w14:paraId="656F4E74" w14:textId="674FC70E" w:rsidR="00F57529" w:rsidRPr="00F57529" w:rsidRDefault="00553E92" w:rsidP="00F57529">
      <w:pPr>
        <w:pStyle w:val="NoIndent"/>
        <w:numPr>
          <w:ilvl w:val="0"/>
          <w:numId w:val="1"/>
        </w:numPr>
        <w:rPr>
          <w:b/>
          <w:bCs/>
          <w:u w:val="single"/>
        </w:rPr>
      </w:pPr>
      <w:r w:rsidRPr="00553E92">
        <w:rPr>
          <w:b/>
          <w:bCs/>
          <w:u w:val="single"/>
        </w:rPr>
        <w:t>SQL Code</w:t>
      </w:r>
      <w:r>
        <w:rPr>
          <w:b/>
          <w:bCs/>
          <w:u w:val="single"/>
        </w:rPr>
        <w:t>(A4)</w:t>
      </w:r>
    </w:p>
    <w:tbl>
      <w:tblPr>
        <w:tblW w:w="0" w:type="auto"/>
        <w:tblLayout w:type="fixed"/>
        <w:tblLook w:val="0600" w:firstRow="0" w:lastRow="0" w:firstColumn="0" w:lastColumn="0" w:noHBand="1" w:noVBand="1"/>
      </w:tblPr>
      <w:tblGrid>
        <w:gridCol w:w="9360"/>
      </w:tblGrid>
      <w:tr w:rsidR="00F57529" w14:paraId="0D1646E6" w14:textId="77777777" w:rsidTr="00881104">
        <w:tc>
          <w:tcPr>
            <w:tcW w:w="9360" w:type="dxa"/>
            <w:shd w:val="clear" w:color="auto" w:fill="333333"/>
            <w:tcMar>
              <w:top w:w="100" w:type="dxa"/>
              <w:left w:w="100" w:type="dxa"/>
              <w:bottom w:w="100" w:type="dxa"/>
              <w:right w:w="100" w:type="dxa"/>
            </w:tcMar>
          </w:tcPr>
          <w:p w14:paraId="556B8C47"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DROP TABLE IF EXISTS competitor;</w:t>
            </w:r>
          </w:p>
          <w:p w14:paraId="19F16DB7"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p>
          <w:p w14:paraId="5E0ACADD"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CREATE TABLE IF NOT EXISTS competitor(</w:t>
            </w:r>
          </w:p>
          <w:p w14:paraId="5F1561C4"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b/>
              <w:t>customerID text PRIMARY KEY,</w:t>
            </w:r>
          </w:p>
          <w:p w14:paraId="5254821B"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b/>
              <w:t>gender text,</w:t>
            </w:r>
          </w:p>
          <w:p w14:paraId="0F1020DA"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b/>
              <w:t>SeniorCitizen int,</w:t>
            </w:r>
            <w:r>
              <w:tab/>
            </w:r>
          </w:p>
          <w:p w14:paraId="78C8F2E7"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b/>
              <w:t>Partner text,</w:t>
            </w:r>
          </w:p>
          <w:p w14:paraId="501B9276"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b/>
              <w:t>Dependents text,</w:t>
            </w:r>
          </w:p>
          <w:p w14:paraId="4CCE8D29"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lastRenderedPageBreak/>
              <w:tab/>
              <w:t>tenure int,</w:t>
            </w:r>
          </w:p>
          <w:p w14:paraId="2B0A44FF"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b/>
              <w:t>PhoneService text,</w:t>
            </w:r>
          </w:p>
          <w:p w14:paraId="4405C214"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b/>
              <w:t>MultipleLines text,</w:t>
            </w:r>
          </w:p>
          <w:p w14:paraId="2BF35222"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b/>
              <w:t>InternetService text,</w:t>
            </w:r>
          </w:p>
          <w:p w14:paraId="30A2A62A"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b/>
              <w:t>OnlineSecurity text,</w:t>
            </w:r>
          </w:p>
          <w:p w14:paraId="6ACD5B7E"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b/>
              <w:t>OnlineBackup text,</w:t>
            </w:r>
            <w:r>
              <w:tab/>
            </w:r>
          </w:p>
          <w:p w14:paraId="633BE07D"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b/>
              <w:t>DeviceProtection text,</w:t>
            </w:r>
            <w:r>
              <w:tab/>
            </w:r>
          </w:p>
          <w:p w14:paraId="0B201506"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b/>
              <w:t>TechSupport text,</w:t>
            </w:r>
            <w:r>
              <w:tab/>
            </w:r>
          </w:p>
          <w:p w14:paraId="68D33316"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b/>
              <w:t>StreamingTV text,</w:t>
            </w:r>
            <w:r>
              <w:tab/>
            </w:r>
          </w:p>
          <w:p w14:paraId="095BBDC5"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b/>
              <w:t>StreamingMovies text,</w:t>
            </w:r>
            <w:r>
              <w:tab/>
            </w:r>
          </w:p>
          <w:p w14:paraId="1F8BDBD3"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b/>
              <w:t>Contract text,</w:t>
            </w:r>
            <w:r>
              <w:tab/>
            </w:r>
          </w:p>
          <w:p w14:paraId="537CFC67"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b/>
              <w:t>PaperlessBilling text,</w:t>
            </w:r>
            <w:r>
              <w:tab/>
            </w:r>
          </w:p>
          <w:p w14:paraId="7CEBD195"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b/>
              <w:t>PaymentMethod text,</w:t>
            </w:r>
            <w:r>
              <w:tab/>
            </w:r>
          </w:p>
          <w:p w14:paraId="7DD43CFB"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b/>
              <w:t>MonthlyCharges numeric,</w:t>
            </w:r>
            <w:r>
              <w:tab/>
            </w:r>
          </w:p>
          <w:p w14:paraId="52347320"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b/>
              <w:t>TotalCharges text,</w:t>
            </w:r>
          </w:p>
          <w:p w14:paraId="41317BE6"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b/>
              <w:t>Churn text</w:t>
            </w:r>
          </w:p>
          <w:p w14:paraId="226B0843"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w:t>
            </w:r>
          </w:p>
          <w:p w14:paraId="7F28C6C8"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p>
          <w:p w14:paraId="5A5EDBB1"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copy competitor</w:t>
            </w:r>
          </w:p>
          <w:p w14:paraId="041F0B04"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FROM 'C:\Users\Public\Downloads\kaggle.csv'</w:t>
            </w:r>
          </w:p>
          <w:p w14:paraId="35F659A4"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DELIMITER ','</w:t>
            </w:r>
          </w:p>
          <w:p w14:paraId="46D9C377"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CSV HEADER;</w:t>
            </w:r>
          </w:p>
          <w:p w14:paraId="2B2C92BC"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p>
          <w:p w14:paraId="6805FC5A"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UPDATE competitor</w:t>
            </w:r>
          </w:p>
          <w:p w14:paraId="48AF0287"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SET "contract" =</w:t>
            </w:r>
          </w:p>
          <w:p w14:paraId="7D00DC37"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CASE </w:t>
            </w:r>
          </w:p>
          <w:p w14:paraId="250D2EC1"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WHEN "contract" = 'Month-to-month' THEN '1'</w:t>
            </w:r>
          </w:p>
          <w:p w14:paraId="05C776DC"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WHEN "contract" IN ('1 year', 'One year') THEN '2'</w:t>
            </w:r>
          </w:p>
          <w:p w14:paraId="50279A1B"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WHEN "contract" = 'Two year' THEN '3'</w:t>
            </w:r>
          </w:p>
          <w:p w14:paraId="1A4FE2E4"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ELSE "contract"</w:t>
            </w:r>
          </w:p>
          <w:p w14:paraId="05BFF995"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END,</w:t>
            </w:r>
          </w:p>
          <w:p w14:paraId="30D677CF"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"paymentmethod" =</w:t>
            </w:r>
          </w:p>
          <w:p w14:paraId="2EBF2042"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CASE </w:t>
            </w:r>
          </w:p>
          <w:p w14:paraId="75455891"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WHEN "paymentmethod" = 'Bank transfer (automatic)' THEN '1'</w:t>
            </w:r>
          </w:p>
          <w:p w14:paraId="0063B5A8"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WHEN "paymentmethod" = 'Credit card (automatic)' THEN '2'</w:t>
            </w:r>
          </w:p>
          <w:p w14:paraId="0C3C8EA1"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WHEN "paymentmethod" = 'Electronic check' THEN '3'</w:t>
            </w:r>
          </w:p>
          <w:p w14:paraId="0A386A7E"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WHEN "paymentmethod" = 'Mailed check' THEN '4'</w:t>
            </w:r>
          </w:p>
          <w:p w14:paraId="315A27E0"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ELSE "paymentmethod"</w:t>
            </w:r>
          </w:p>
          <w:p w14:paraId="6AB88B3A"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END;</w:t>
            </w:r>
          </w:p>
          <w:p w14:paraId="44C214A0"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p>
          <w:p w14:paraId="649E0ED2"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ALTER TABLE competitor</w:t>
            </w:r>
          </w:p>
          <w:p w14:paraId="1EAB802F"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lastRenderedPageBreak/>
              <w:t>RENAME COLUMN SeniorCitizen TO senior_citizen;</w:t>
            </w:r>
          </w:p>
          <w:p w14:paraId="34614226"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p>
          <w:p w14:paraId="123372B1"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ALTER TABLE competitor</w:t>
            </w:r>
          </w:p>
          <w:p w14:paraId="5AC39D55"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RENAME COLUMN partner TO married;</w:t>
            </w:r>
          </w:p>
          <w:p w14:paraId="1D77A617"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p>
          <w:p w14:paraId="122B7C87"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ALTER TABLE competitor</w:t>
            </w:r>
          </w:p>
          <w:p w14:paraId="2954F50D"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RENAME COLUMN PhoneService TO phone;</w:t>
            </w:r>
          </w:p>
          <w:p w14:paraId="3B49BB6E"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p>
          <w:p w14:paraId="16A83E49"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ALTER TABLE competitor</w:t>
            </w:r>
          </w:p>
          <w:p w14:paraId="4F6A2965"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RENAME COLUMN MultipleLines TO multiple_lines;</w:t>
            </w:r>
          </w:p>
          <w:p w14:paraId="36C2EE58"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p>
          <w:p w14:paraId="6F3E79F6"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ALTER TABLE competitor</w:t>
            </w:r>
          </w:p>
          <w:p w14:paraId="4AD9C3F5"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RENAME COLUMN InternetService TO internet_service;</w:t>
            </w:r>
          </w:p>
          <w:p w14:paraId="1F3F75EF"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p>
          <w:p w14:paraId="609C02D3"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ALTER TABLE competitor</w:t>
            </w:r>
          </w:p>
          <w:p w14:paraId="5C2550E9"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RENAME COLUMN OnlineSecurity TO online_security;</w:t>
            </w:r>
          </w:p>
          <w:p w14:paraId="1E9DE8F1"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p>
          <w:p w14:paraId="2AFE276A"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ALTER TABLE competitor</w:t>
            </w:r>
          </w:p>
          <w:p w14:paraId="733ADA62"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RENAME COLUMN OnlineBackup TO online_backup;</w:t>
            </w:r>
          </w:p>
          <w:p w14:paraId="33D8C961"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p>
          <w:p w14:paraId="1EB257BF"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ALTER TABLE competitor</w:t>
            </w:r>
          </w:p>
          <w:p w14:paraId="3ADCF522"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RENAME COLUMN DeviceProtection TO device_protection;</w:t>
            </w:r>
          </w:p>
          <w:p w14:paraId="49B4DC6A"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p>
          <w:p w14:paraId="3A7897CA"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ALTER TABLE competitor</w:t>
            </w:r>
          </w:p>
          <w:p w14:paraId="3F63EC96"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RENAME COLUMN TechSupport TO tech_support;</w:t>
            </w:r>
          </w:p>
          <w:p w14:paraId="777805EA"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p>
          <w:p w14:paraId="5287D087"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ALTER TABLE competitor</w:t>
            </w:r>
          </w:p>
          <w:p w14:paraId="3F57A1E3"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RENAME COLUMN StreamingTV TO streaming_tv;</w:t>
            </w:r>
          </w:p>
          <w:p w14:paraId="1FEA48F3"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p>
          <w:p w14:paraId="79FD50B0"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ALTER TABLE competitor</w:t>
            </w:r>
          </w:p>
          <w:p w14:paraId="060D7BE8"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RENAME COLUMN StreamingMovies TO streaming_movies;</w:t>
            </w:r>
          </w:p>
          <w:p w14:paraId="4E573272"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p>
          <w:p w14:paraId="02371DFA"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ALTER TABLE competitor</w:t>
            </w:r>
          </w:p>
          <w:p w14:paraId="1785BC24"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RENAME COLUMN Contract TO contract_id;</w:t>
            </w:r>
          </w:p>
          <w:p w14:paraId="008F6D07"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p>
          <w:p w14:paraId="195655A6"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ALTER TABLE competitor</w:t>
            </w:r>
          </w:p>
          <w:p w14:paraId="20208C50"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RENAME COLUMN Customerid TO customer_id;</w:t>
            </w:r>
          </w:p>
          <w:p w14:paraId="1BB39139"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p>
          <w:p w14:paraId="52D703B9"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ALTER TABLE competitor</w:t>
            </w:r>
          </w:p>
          <w:p w14:paraId="1DB6A165"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RENAME COLUMN PaperlessBilling TO paperless_billing;</w:t>
            </w:r>
          </w:p>
          <w:p w14:paraId="025A5EEF"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p>
          <w:p w14:paraId="5FF8B5FD"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lastRenderedPageBreak/>
              <w:t>ALTER TABLE competitor</w:t>
            </w:r>
          </w:p>
          <w:p w14:paraId="636A8978"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RENAME COLUMN PaymentMethod TO payment_id;</w:t>
            </w:r>
          </w:p>
          <w:p w14:paraId="0928BA48"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p>
          <w:p w14:paraId="7A7F0F08"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ALTER TABLE competitor</w:t>
            </w:r>
          </w:p>
          <w:p w14:paraId="77708C8E"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RENAME COLUMN MonthlyCharges TO monthly_charge;</w:t>
            </w:r>
          </w:p>
          <w:p w14:paraId="33CD1E18"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p>
          <w:p w14:paraId="5F0857F5"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ALTER TABLE competitor</w:t>
            </w:r>
          </w:p>
          <w:p w14:paraId="5E2338A7"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RENAME COLUMN TotalCharges TO total_charge;</w:t>
            </w:r>
          </w:p>
          <w:p w14:paraId="08415908"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p>
          <w:p w14:paraId="4E012CC5"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ALTER TABLE competitor</w:t>
            </w:r>
          </w:p>
          <w:p w14:paraId="1E1F697F"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ADD COLUMN company bool DEFAULT false;</w:t>
            </w:r>
          </w:p>
          <w:p w14:paraId="358215C2" w14:textId="77777777" w:rsidR="00DA7197" w:rsidRDefault="00DA7197" w:rsidP="00F57529">
            <w:pPr>
              <w:pStyle w:val="ListParagraph"/>
              <w:widowControl w:val="0"/>
              <w:numPr>
                <w:ilvl w:val="0"/>
                <w:numId w:val="1"/>
              </w:numPr>
              <w:pBdr>
                <w:top w:val="nil"/>
                <w:left w:val="nil"/>
                <w:bottom w:val="nil"/>
                <w:right w:val="nil"/>
                <w:between w:val="nil"/>
              </w:pBdr>
              <w:spacing w:line="276" w:lineRule="auto"/>
            </w:pPr>
          </w:p>
          <w:p w14:paraId="37AB82EC" w14:textId="3C835457" w:rsidR="00DA7197" w:rsidRDefault="00DA7197" w:rsidP="00DA7197">
            <w:pPr>
              <w:pStyle w:val="ListParagraph"/>
              <w:widowControl w:val="0"/>
              <w:numPr>
                <w:ilvl w:val="0"/>
                <w:numId w:val="1"/>
              </w:numPr>
              <w:pBdr>
                <w:top w:val="nil"/>
                <w:left w:val="nil"/>
                <w:bottom w:val="nil"/>
                <w:right w:val="nil"/>
                <w:between w:val="nil"/>
              </w:pBdr>
              <w:spacing w:line="276" w:lineRule="auto"/>
            </w:pPr>
            <w:r>
              <w:t xml:space="preserve">ALTER TABLE </w:t>
            </w:r>
            <w:r>
              <w:t>customer</w:t>
            </w:r>
          </w:p>
          <w:p w14:paraId="49CA6EE0" w14:textId="76FE233C" w:rsidR="00DA7197" w:rsidRDefault="00DA7197" w:rsidP="00DA7197">
            <w:pPr>
              <w:pStyle w:val="ListParagraph"/>
              <w:widowControl w:val="0"/>
              <w:numPr>
                <w:ilvl w:val="0"/>
                <w:numId w:val="1"/>
              </w:numPr>
              <w:pBdr>
                <w:top w:val="nil"/>
                <w:left w:val="nil"/>
                <w:bottom w:val="nil"/>
                <w:right w:val="nil"/>
                <w:between w:val="nil"/>
              </w:pBdr>
              <w:spacing w:line="276" w:lineRule="auto"/>
            </w:pPr>
            <w:r>
              <w:t xml:space="preserve">ADD COLUMN company bool DEFAULT </w:t>
            </w:r>
            <w:r>
              <w:t>true</w:t>
            </w:r>
            <w:r>
              <w:t>;</w:t>
            </w:r>
          </w:p>
          <w:p w14:paraId="361EDE24"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p>
          <w:p w14:paraId="593CDCF9"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ALTER TABLE competitor</w:t>
            </w:r>
          </w:p>
          <w:p w14:paraId="0EF62AC1"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ALTER Column contract_id TYPE Numeric</w:t>
            </w:r>
          </w:p>
          <w:p w14:paraId="14D2EFFA"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USING contract_id::numeric;</w:t>
            </w:r>
          </w:p>
          <w:p w14:paraId="7B4D16B2"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p>
          <w:p w14:paraId="576C9270"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ALTER TABLE competitor</w:t>
            </w:r>
          </w:p>
          <w:p w14:paraId="7B3AC28D"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ALTER Column payment_id TYPE Numeric</w:t>
            </w:r>
          </w:p>
          <w:p w14:paraId="1846A2B2"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USING payment_id::numeric;</w:t>
            </w:r>
          </w:p>
          <w:p w14:paraId="68DC49B9"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p>
          <w:p w14:paraId="66052DD9"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CREATE TABLE combined_df AS</w:t>
            </w:r>
          </w:p>
          <w:p w14:paraId="6FBCD065"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SELECT </w:t>
            </w:r>
          </w:p>
          <w:p w14:paraId="3993A87B"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subquery.customer_id, </w:t>
            </w:r>
          </w:p>
          <w:p w14:paraId="70B33ED6"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subquery.gender, </w:t>
            </w:r>
          </w:p>
          <w:p w14:paraId="277E94E0"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subquery.churn, </w:t>
            </w:r>
          </w:p>
          <w:p w14:paraId="3E22160A"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subquery.round_tenure, </w:t>
            </w:r>
          </w:p>
          <w:p w14:paraId="3CB44E1B"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subquery.monthly_charge, </w:t>
            </w:r>
          </w:p>
          <w:p w14:paraId="6C253ECB"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subquery.payment_id, </w:t>
            </w:r>
          </w:p>
          <w:p w14:paraId="6BE6DB8B"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subquery.contract_id,</w:t>
            </w:r>
          </w:p>
          <w:p w14:paraId="12814F9F"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subquery.company</w:t>
            </w:r>
          </w:p>
          <w:p w14:paraId="05D83E70"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FROM (</w:t>
            </w:r>
          </w:p>
          <w:p w14:paraId="53E00097"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SELECT </w:t>
            </w:r>
          </w:p>
          <w:p w14:paraId="538379A5"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customer_id, </w:t>
            </w:r>
          </w:p>
          <w:p w14:paraId="75DE9225"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gender, </w:t>
            </w:r>
          </w:p>
          <w:p w14:paraId="76998229"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churn, </w:t>
            </w:r>
          </w:p>
          <w:p w14:paraId="7A234E4F"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round(tenure) as round_tenure, </w:t>
            </w:r>
          </w:p>
          <w:p w14:paraId="378030CC"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monthly_charge, </w:t>
            </w:r>
          </w:p>
          <w:p w14:paraId="4BDCE4F0"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payment_id, </w:t>
            </w:r>
          </w:p>
          <w:p w14:paraId="7447BB6D"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lastRenderedPageBreak/>
              <w:t xml:space="preserve">        contract_id,</w:t>
            </w:r>
          </w:p>
          <w:p w14:paraId="7EEE488B"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company</w:t>
            </w:r>
          </w:p>
          <w:p w14:paraId="1661F7C2"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FROM customer</w:t>
            </w:r>
          </w:p>
          <w:p w14:paraId="476A794F"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w:t>
            </w:r>
          </w:p>
          <w:p w14:paraId="5ABCAF81"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UNION ALL </w:t>
            </w:r>
          </w:p>
          <w:p w14:paraId="13A5BF9B"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w:t>
            </w:r>
          </w:p>
          <w:p w14:paraId="58B46BAF"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SELECT </w:t>
            </w:r>
          </w:p>
          <w:p w14:paraId="1C93F244"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customer_id, </w:t>
            </w:r>
          </w:p>
          <w:p w14:paraId="72C1DE6F"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gender, </w:t>
            </w:r>
          </w:p>
          <w:p w14:paraId="127F5052"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churn, </w:t>
            </w:r>
          </w:p>
          <w:p w14:paraId="39392757"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round(tenure) as round_tenure, </w:t>
            </w:r>
          </w:p>
          <w:p w14:paraId="60A70E5E"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monthly_charge, </w:t>
            </w:r>
          </w:p>
          <w:p w14:paraId="03DF1D38"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payment_id, </w:t>
            </w:r>
          </w:p>
          <w:p w14:paraId="2170A47E"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contract_id,</w:t>
            </w:r>
          </w:p>
          <w:p w14:paraId="7963439F"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company</w:t>
            </w:r>
          </w:p>
          <w:p w14:paraId="70262066"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xml:space="preserve">    FROM competitor</w:t>
            </w:r>
          </w:p>
          <w:p w14:paraId="01B5C9CB"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r>
              <w:t>) subquery;</w:t>
            </w:r>
          </w:p>
          <w:p w14:paraId="360B110B"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p>
          <w:p w14:paraId="6199917D" w14:textId="77777777" w:rsidR="00F57529" w:rsidRDefault="00F57529" w:rsidP="00F57529">
            <w:pPr>
              <w:pStyle w:val="ListParagraph"/>
              <w:widowControl w:val="0"/>
              <w:numPr>
                <w:ilvl w:val="0"/>
                <w:numId w:val="1"/>
              </w:numPr>
              <w:pBdr>
                <w:top w:val="nil"/>
                <w:left w:val="nil"/>
                <w:bottom w:val="nil"/>
                <w:right w:val="nil"/>
                <w:between w:val="nil"/>
              </w:pBdr>
              <w:spacing w:line="276" w:lineRule="auto"/>
            </w:pPr>
          </w:p>
          <w:p w14:paraId="2DA0CE47" w14:textId="5B6F459F" w:rsidR="00F57529" w:rsidRDefault="00F57529" w:rsidP="00F57529">
            <w:pPr>
              <w:pStyle w:val="ListParagraph"/>
              <w:widowControl w:val="0"/>
              <w:numPr>
                <w:ilvl w:val="0"/>
                <w:numId w:val="1"/>
              </w:numPr>
              <w:pBdr>
                <w:top w:val="nil"/>
                <w:left w:val="nil"/>
                <w:bottom w:val="nil"/>
                <w:right w:val="nil"/>
                <w:between w:val="nil"/>
              </w:pBdr>
              <w:spacing w:line="276" w:lineRule="auto"/>
            </w:pPr>
            <w:r>
              <w:t>UPDATE customer SET company = true;</w:t>
            </w:r>
          </w:p>
        </w:tc>
      </w:tr>
    </w:tbl>
    <w:p w14:paraId="07ABE141" w14:textId="77777777" w:rsidR="002E2AD9" w:rsidRDefault="002E2AD9" w:rsidP="00F57529">
      <w:pPr>
        <w:pStyle w:val="ListParagraph"/>
        <w:ind w:left="408" w:firstLine="0"/>
      </w:pPr>
    </w:p>
    <w:p w14:paraId="4486A4FA" w14:textId="0759FBB1" w:rsidR="00901711" w:rsidRDefault="00901711" w:rsidP="00901711">
      <w:pPr>
        <w:pStyle w:val="SectionTitle"/>
        <w:jc w:val="left"/>
        <w:rPr>
          <w:u w:val="single"/>
        </w:rPr>
      </w:pPr>
      <w:r w:rsidRPr="00991780">
        <w:rPr>
          <w:u w:val="single"/>
        </w:rPr>
        <w:t xml:space="preserve">Part </w:t>
      </w:r>
      <w:r>
        <w:rPr>
          <w:u w:val="single"/>
        </w:rPr>
        <w:t>I</w:t>
      </w:r>
      <w:r w:rsidRPr="00991780">
        <w:rPr>
          <w:u w:val="single"/>
        </w:rPr>
        <w:t xml:space="preserve">I – </w:t>
      </w:r>
      <w:r>
        <w:rPr>
          <w:u w:val="single"/>
        </w:rPr>
        <w:t>Demonstration – Section B</w:t>
      </w:r>
    </w:p>
    <w:p w14:paraId="44AFE223" w14:textId="633093FC" w:rsidR="00901711" w:rsidRDefault="00901711" w:rsidP="00901711">
      <w:r>
        <w:t xml:space="preserve">1.  The Panopto video for my presentation can be found </w:t>
      </w:r>
      <w:hyperlink r:id="rId13" w:history="1">
        <w:r w:rsidRPr="006333D5">
          <w:rPr>
            <w:rStyle w:val="Hyperlink"/>
          </w:rPr>
          <w:t>here</w:t>
        </w:r>
      </w:hyperlink>
      <w:r>
        <w:t xml:space="preserve">. </w:t>
      </w:r>
    </w:p>
    <w:p w14:paraId="714BA98F" w14:textId="77777777" w:rsidR="004A6DE5" w:rsidRDefault="004A6DE5" w:rsidP="00901711"/>
    <w:p w14:paraId="68D601E2" w14:textId="77777777" w:rsidR="00553E92" w:rsidRDefault="00553E92" w:rsidP="00991780">
      <w:pPr>
        <w:pStyle w:val="NoIndent"/>
      </w:pPr>
    </w:p>
    <w:p w14:paraId="45F60D93" w14:textId="7831E65E" w:rsidR="00296220" w:rsidRDefault="00296220" w:rsidP="00296220">
      <w:pPr>
        <w:pStyle w:val="SectionTitle"/>
        <w:jc w:val="left"/>
        <w:rPr>
          <w:u w:val="single"/>
        </w:rPr>
      </w:pPr>
      <w:r w:rsidRPr="00991780">
        <w:rPr>
          <w:u w:val="single"/>
        </w:rPr>
        <w:t xml:space="preserve">Part </w:t>
      </w:r>
      <w:r>
        <w:rPr>
          <w:u w:val="single"/>
        </w:rPr>
        <w:t>II</w:t>
      </w:r>
      <w:r w:rsidRPr="00991780">
        <w:rPr>
          <w:u w:val="single"/>
        </w:rPr>
        <w:t xml:space="preserve">I – </w:t>
      </w:r>
      <w:r>
        <w:rPr>
          <w:u w:val="single"/>
        </w:rPr>
        <w:t>Report – Section C</w:t>
      </w:r>
    </w:p>
    <w:p w14:paraId="46EF1C83" w14:textId="4C4F75C9" w:rsidR="00296220" w:rsidRDefault="00BC6F89" w:rsidP="00296220">
      <w:pPr>
        <w:pStyle w:val="ListParagraph"/>
        <w:numPr>
          <w:ilvl w:val="0"/>
          <w:numId w:val="2"/>
        </w:numPr>
      </w:pPr>
      <w:r>
        <w:t xml:space="preserve">The purpose of this dashboard was to be able to pull key KPI metrics for our finance team in order to help with a future potential campaign in order to retain more long-term customers. In order to assist the team, they asked for a dashboard that pulled our data and compared it against a dataset from one of our competitors and would be able to be continuously updated for future quarters. I was able to find a similar dataset to our in house </w:t>
      </w:r>
      <w:r>
        <w:lastRenderedPageBreak/>
        <w:t>data from Kaggle that compared customer tenure as well as monthly charges alongside payment methods in order to complete this assignment.</w:t>
      </w:r>
    </w:p>
    <w:p w14:paraId="315F1EC8" w14:textId="77777777" w:rsidR="002941C7" w:rsidRDefault="002941C7" w:rsidP="002941C7"/>
    <w:p w14:paraId="2ACB8C9B" w14:textId="77777777" w:rsidR="002941C7" w:rsidRDefault="002941C7" w:rsidP="002941C7"/>
    <w:p w14:paraId="52FCEA14" w14:textId="1DE082A0" w:rsidR="002941C7" w:rsidRDefault="002941C7" w:rsidP="00296220">
      <w:pPr>
        <w:pStyle w:val="ListParagraph"/>
        <w:numPr>
          <w:ilvl w:val="0"/>
          <w:numId w:val="2"/>
        </w:numPr>
        <w:rPr>
          <w:b/>
          <w:bCs/>
          <w:u w:val="single"/>
        </w:rPr>
      </w:pPr>
      <w:r w:rsidRPr="002941C7">
        <w:rPr>
          <w:b/>
          <w:bCs/>
          <w:u w:val="single"/>
        </w:rPr>
        <w:t>Justify Tool</w:t>
      </w:r>
      <w:r>
        <w:rPr>
          <w:b/>
          <w:bCs/>
          <w:u w:val="single"/>
        </w:rPr>
        <w:t xml:space="preserve"> (C2)</w:t>
      </w:r>
    </w:p>
    <w:p w14:paraId="1ED1B4AF" w14:textId="4DDC8816" w:rsidR="002941C7" w:rsidRDefault="002941C7" w:rsidP="002941C7">
      <w:pPr>
        <w:ind w:left="1128" w:firstLine="0"/>
      </w:pPr>
      <w:r>
        <w:t xml:space="preserve">The business intelligence tool used for this analysis was tableau. I believe that tableau was the best choice for this assignment due to it being a user-friendly app, that also provides immense data visualization tools. Tableau is also a useful tool in terms of being able to help with real-time capabilities. Lastly tableau supports a wide range of various formats in terms of </w:t>
      </w:r>
      <w:r w:rsidR="00EA742B">
        <w:t xml:space="preserve">where it can pull data from. Using it in tandem with PgAdmin allows for us to complete two separate parts of the data lifecycle. </w:t>
      </w:r>
    </w:p>
    <w:p w14:paraId="42CBB6E2" w14:textId="77777777" w:rsidR="00EA742B" w:rsidRDefault="00EA742B" w:rsidP="002941C7">
      <w:pPr>
        <w:ind w:left="1128" w:firstLine="0"/>
      </w:pPr>
    </w:p>
    <w:p w14:paraId="0C35E9A1" w14:textId="28D4B3A7" w:rsidR="00EA742B" w:rsidRDefault="008307FC" w:rsidP="008307FC">
      <w:pPr>
        <w:pStyle w:val="ListParagraph"/>
        <w:numPr>
          <w:ilvl w:val="0"/>
          <w:numId w:val="2"/>
        </w:numPr>
        <w:rPr>
          <w:b/>
          <w:bCs/>
          <w:u w:val="single"/>
        </w:rPr>
      </w:pPr>
      <w:r w:rsidRPr="008307FC">
        <w:rPr>
          <w:b/>
          <w:bCs/>
          <w:u w:val="single"/>
        </w:rPr>
        <w:t>Data Preparation (C3)</w:t>
      </w:r>
    </w:p>
    <w:p w14:paraId="380B7D46" w14:textId="6F561752" w:rsidR="008307FC" w:rsidRDefault="008307FC" w:rsidP="008307FC">
      <w:pPr>
        <w:pStyle w:val="ListParagraph"/>
        <w:ind w:left="1128" w:firstLine="0"/>
      </w:pPr>
      <w:r>
        <w:t>Below are the steps used to prepare the data</w:t>
      </w:r>
      <w:r w:rsidR="00D41E2C">
        <w:t xml:space="preserve">. The customer data was already prepared and due to the way it was prepared I decided to match the external dataset </w:t>
      </w:r>
      <w:r>
        <w:t>:</w:t>
      </w:r>
    </w:p>
    <w:p w14:paraId="261F27B8" w14:textId="570E7A67" w:rsidR="00976B1C" w:rsidRDefault="00976B1C" w:rsidP="00976B1C">
      <w:pPr>
        <w:pStyle w:val="ListParagraph"/>
        <w:numPr>
          <w:ilvl w:val="1"/>
          <w:numId w:val="2"/>
        </w:numPr>
      </w:pPr>
      <w:r>
        <w:t>I created a table named "competitor" is created with various customer demographic data representing customer information, such as gender, tenure, contract details, payment method, and churn status.</w:t>
      </w:r>
    </w:p>
    <w:p w14:paraId="7DB7C1EB" w14:textId="0204C25B" w:rsidR="00976B1C" w:rsidRDefault="00976B1C" w:rsidP="00976B1C">
      <w:pPr>
        <w:pStyle w:val="ListParagraph"/>
        <w:numPr>
          <w:ilvl w:val="1"/>
          <w:numId w:val="2"/>
        </w:numPr>
      </w:pPr>
      <w:r>
        <w:t>I then import the external data from a CSV file ('kaggle.csv') into the "competitor" table using the COPY command.</w:t>
      </w:r>
    </w:p>
    <w:p w14:paraId="0171DEB5" w14:textId="751F32FD" w:rsidR="00976B1C" w:rsidRDefault="00976B1C" w:rsidP="00976B1C">
      <w:pPr>
        <w:pStyle w:val="ListParagraph"/>
        <w:numPr>
          <w:ilvl w:val="1"/>
          <w:numId w:val="2"/>
        </w:numPr>
      </w:pPr>
      <w:r>
        <w:t xml:space="preserve">Next I use the UPDATE command to transform the "contract" and "paymentmethod" columns into numeric values to standardize the data. </w:t>
      </w:r>
    </w:p>
    <w:p w14:paraId="341061EE" w14:textId="7FA9F862" w:rsidR="00976B1C" w:rsidRDefault="00976B1C" w:rsidP="00976B1C">
      <w:pPr>
        <w:pStyle w:val="ListParagraph"/>
        <w:numPr>
          <w:ilvl w:val="1"/>
          <w:numId w:val="2"/>
        </w:numPr>
      </w:pPr>
      <w:r>
        <w:lastRenderedPageBreak/>
        <w:t>I then need to rename the columns in order to create consistency with our customer data table I was able to do this using the ALTER TABLE ... RENAME COLUMN commands.</w:t>
      </w:r>
    </w:p>
    <w:p w14:paraId="2F928679" w14:textId="08A9771A" w:rsidR="00976B1C" w:rsidRDefault="00976B1C" w:rsidP="001A51CB">
      <w:pPr>
        <w:pStyle w:val="ListParagraph"/>
        <w:numPr>
          <w:ilvl w:val="1"/>
          <w:numId w:val="2"/>
        </w:numPr>
      </w:pPr>
      <w:r>
        <w:t>I then create a a new column (Boolean) called company and I set the default value for all of the external data to false.</w:t>
      </w:r>
    </w:p>
    <w:p w14:paraId="0F1DCEFE" w14:textId="30667ECC" w:rsidR="00976B1C" w:rsidRDefault="00976B1C" w:rsidP="00976B1C">
      <w:pPr>
        <w:pStyle w:val="ListParagraph"/>
        <w:numPr>
          <w:ilvl w:val="1"/>
          <w:numId w:val="2"/>
        </w:numPr>
      </w:pPr>
      <w:r>
        <w:t>I then use the UPDATE command to set the "company" column to true for all records in the "customer" table. This indicates that these records belong to the company.</w:t>
      </w:r>
    </w:p>
    <w:p w14:paraId="17DDE2DB" w14:textId="477D2368" w:rsidR="00976B1C" w:rsidRDefault="00976B1C" w:rsidP="00976B1C">
      <w:pPr>
        <w:pStyle w:val="ListParagraph"/>
        <w:numPr>
          <w:ilvl w:val="1"/>
          <w:numId w:val="2"/>
        </w:numPr>
      </w:pPr>
      <w:r>
        <w:t xml:space="preserve">Lastly, I needed to create a new table with the combined data that will be needed for visualization. I combined the data using the UNION ALL operator. </w:t>
      </w:r>
    </w:p>
    <w:p w14:paraId="679F6B5A" w14:textId="1B5C8593" w:rsidR="00976B1C" w:rsidRDefault="00976B1C" w:rsidP="00976B1C">
      <w:pPr>
        <w:pStyle w:val="ListParagraph"/>
        <w:numPr>
          <w:ilvl w:val="1"/>
          <w:numId w:val="2"/>
        </w:numPr>
      </w:pPr>
      <w:r>
        <w:t>Note at the very end I did use the UPDATE command to set the "company" column to true for all records in the "customer" table.</w:t>
      </w:r>
    </w:p>
    <w:p w14:paraId="7368DDDC" w14:textId="77777777" w:rsidR="00F214E6" w:rsidRDefault="00F214E6" w:rsidP="00F214E6">
      <w:pPr>
        <w:pStyle w:val="ListParagraph"/>
        <w:ind w:left="2160" w:firstLine="0"/>
      </w:pPr>
    </w:p>
    <w:p w14:paraId="7D35A639" w14:textId="1E824BC6" w:rsidR="001A51CB" w:rsidRDefault="001A51CB" w:rsidP="001A51CB">
      <w:pPr>
        <w:pStyle w:val="ListParagraph"/>
        <w:numPr>
          <w:ilvl w:val="0"/>
          <w:numId w:val="2"/>
        </w:numPr>
        <w:rPr>
          <w:b/>
          <w:bCs/>
          <w:u w:val="single"/>
        </w:rPr>
      </w:pPr>
      <w:r>
        <w:rPr>
          <w:b/>
          <w:bCs/>
          <w:u w:val="single"/>
        </w:rPr>
        <w:t>Steps to create dashboard</w:t>
      </w:r>
      <w:r w:rsidRPr="008307FC">
        <w:rPr>
          <w:b/>
          <w:bCs/>
          <w:u w:val="single"/>
        </w:rPr>
        <w:t xml:space="preserve"> (C</w:t>
      </w:r>
      <w:r w:rsidR="00AC2BBE">
        <w:rPr>
          <w:b/>
          <w:bCs/>
          <w:u w:val="single"/>
        </w:rPr>
        <w:t>4</w:t>
      </w:r>
      <w:r w:rsidRPr="008307FC">
        <w:rPr>
          <w:b/>
          <w:bCs/>
          <w:u w:val="single"/>
        </w:rPr>
        <w:t>)</w:t>
      </w:r>
    </w:p>
    <w:p w14:paraId="5FFBB9CB" w14:textId="4B0FB1B2" w:rsidR="00AC2BBE" w:rsidRDefault="008F30DE" w:rsidP="00AC2BBE">
      <w:pPr>
        <w:ind w:left="408"/>
      </w:pPr>
      <w:r>
        <w:t>Average</w:t>
      </w:r>
      <w:r w:rsidR="00AC2BBE" w:rsidRPr="00AC2BBE">
        <w:t xml:space="preserve"> Tenure by Churn:</w:t>
      </w:r>
    </w:p>
    <w:p w14:paraId="7F94C12C" w14:textId="25199D4F" w:rsidR="00AC2BBE" w:rsidRDefault="00AC2BBE" w:rsidP="00AC2BBE">
      <w:pPr>
        <w:pStyle w:val="ListParagraph"/>
        <w:numPr>
          <w:ilvl w:val="0"/>
          <w:numId w:val="3"/>
        </w:numPr>
        <w:spacing w:line="240" w:lineRule="auto"/>
      </w:pPr>
      <w:r>
        <w:t xml:space="preserve">Move Churn to Rows </w:t>
      </w:r>
    </w:p>
    <w:p w14:paraId="4060597B" w14:textId="3CA8620B" w:rsidR="00AC2BBE" w:rsidRDefault="00AC2BBE" w:rsidP="00AC2BBE">
      <w:pPr>
        <w:pStyle w:val="ListParagraph"/>
        <w:numPr>
          <w:ilvl w:val="0"/>
          <w:numId w:val="3"/>
        </w:numPr>
        <w:spacing w:line="240" w:lineRule="auto"/>
      </w:pPr>
      <w:r>
        <w:t xml:space="preserve">Move Round Tenure to the text marks </w:t>
      </w:r>
    </w:p>
    <w:p w14:paraId="22EB8EA9" w14:textId="527758EC" w:rsidR="00AC2BBE" w:rsidRDefault="00AC2BBE" w:rsidP="00AC2BBE">
      <w:pPr>
        <w:pStyle w:val="ListParagraph"/>
        <w:numPr>
          <w:ilvl w:val="0"/>
          <w:numId w:val="3"/>
        </w:numPr>
        <w:spacing w:line="240" w:lineRule="auto"/>
      </w:pPr>
      <w:r>
        <w:t>Right-click and change the measure type from SUM to Average</w:t>
      </w:r>
    </w:p>
    <w:p w14:paraId="285A421E" w14:textId="47034351" w:rsidR="00AC2BBE" w:rsidRDefault="00AC2BBE" w:rsidP="00AC2BBE">
      <w:pPr>
        <w:pStyle w:val="ListParagraph"/>
        <w:numPr>
          <w:ilvl w:val="0"/>
          <w:numId w:val="3"/>
        </w:numPr>
        <w:spacing w:line="240" w:lineRule="auto"/>
      </w:pPr>
      <w:r>
        <w:t>Change the visualization to text table.</w:t>
      </w:r>
    </w:p>
    <w:p w14:paraId="2F062B19" w14:textId="734DE0A2" w:rsidR="008F30DE" w:rsidRDefault="008F30DE" w:rsidP="00AC2BBE">
      <w:pPr>
        <w:pStyle w:val="ListParagraph"/>
        <w:numPr>
          <w:ilvl w:val="0"/>
          <w:numId w:val="3"/>
        </w:numPr>
        <w:spacing w:line="240" w:lineRule="auto"/>
      </w:pPr>
      <w:r>
        <w:t>Move Company to Filters and right click and select show filter</w:t>
      </w:r>
    </w:p>
    <w:p w14:paraId="302A6775" w14:textId="64871B23" w:rsidR="008F30DE" w:rsidRDefault="008F30DE" w:rsidP="00AC2BBE">
      <w:pPr>
        <w:pStyle w:val="ListParagraph"/>
        <w:numPr>
          <w:ilvl w:val="0"/>
          <w:numId w:val="3"/>
        </w:numPr>
        <w:spacing w:line="240" w:lineRule="auto"/>
      </w:pPr>
      <w:r>
        <w:t xml:space="preserve">Rename title to Tenure by Churn and center it as well as change the font to bold </w:t>
      </w:r>
    </w:p>
    <w:p w14:paraId="14028478" w14:textId="77777777" w:rsidR="00AC2BBE" w:rsidRDefault="00AC2BBE" w:rsidP="00AC2BBE">
      <w:pPr>
        <w:spacing w:line="240" w:lineRule="auto"/>
      </w:pPr>
    </w:p>
    <w:p w14:paraId="68B41A09" w14:textId="033FB742" w:rsidR="00AC2BBE" w:rsidRDefault="00AC2BBE" w:rsidP="00AC2BBE">
      <w:pPr>
        <w:spacing w:line="240" w:lineRule="auto"/>
      </w:pPr>
      <w:r>
        <w:t xml:space="preserve">   </w:t>
      </w:r>
      <w:r w:rsidR="008F30DE">
        <w:t xml:space="preserve">   </w:t>
      </w:r>
      <w:r>
        <w:t xml:space="preserve">   Average Charge by Payment Method</w:t>
      </w:r>
    </w:p>
    <w:p w14:paraId="6ADDBCDA" w14:textId="57A2E4F7" w:rsidR="00AC2BBE" w:rsidRDefault="00AC2BBE" w:rsidP="00AC2BBE">
      <w:pPr>
        <w:spacing w:line="240" w:lineRule="auto"/>
      </w:pPr>
      <w:r>
        <w:tab/>
      </w:r>
    </w:p>
    <w:p w14:paraId="6CF6CC4D" w14:textId="6F8CE9EA" w:rsidR="008F30DE" w:rsidRDefault="008F30DE" w:rsidP="00AC2BBE">
      <w:pPr>
        <w:pStyle w:val="ListParagraph"/>
        <w:numPr>
          <w:ilvl w:val="0"/>
          <w:numId w:val="5"/>
        </w:numPr>
        <w:spacing w:line="240" w:lineRule="auto"/>
      </w:pPr>
      <w:r>
        <w:t>Create a new Worksheet</w:t>
      </w:r>
    </w:p>
    <w:p w14:paraId="10E238BB" w14:textId="5F697D3F" w:rsidR="00AC2BBE" w:rsidRDefault="008F30DE" w:rsidP="00AC2BBE">
      <w:pPr>
        <w:pStyle w:val="ListParagraph"/>
        <w:numPr>
          <w:ilvl w:val="0"/>
          <w:numId w:val="5"/>
        </w:numPr>
        <w:spacing w:line="240" w:lineRule="auto"/>
      </w:pPr>
      <w:r>
        <w:t>Move payment id to color as well as rows</w:t>
      </w:r>
    </w:p>
    <w:p w14:paraId="2788FA50" w14:textId="53E1391E" w:rsidR="008F30DE" w:rsidRDefault="008F30DE" w:rsidP="00AC2BBE">
      <w:pPr>
        <w:pStyle w:val="ListParagraph"/>
        <w:numPr>
          <w:ilvl w:val="0"/>
          <w:numId w:val="5"/>
        </w:numPr>
        <w:spacing w:line="240" w:lineRule="auto"/>
      </w:pPr>
      <w:r>
        <w:t>Move Monthly Charge to columns and change the type to AVG</w:t>
      </w:r>
    </w:p>
    <w:p w14:paraId="270A5170" w14:textId="4275D88A" w:rsidR="008F30DE" w:rsidRDefault="008F30DE" w:rsidP="00AC2BBE">
      <w:pPr>
        <w:pStyle w:val="ListParagraph"/>
        <w:numPr>
          <w:ilvl w:val="0"/>
          <w:numId w:val="5"/>
        </w:numPr>
        <w:spacing w:line="240" w:lineRule="auto"/>
      </w:pPr>
      <w:r>
        <w:t>Under the marks change the chart type to Bar</w:t>
      </w:r>
    </w:p>
    <w:p w14:paraId="77E82376" w14:textId="4E7FDA10" w:rsidR="008F30DE" w:rsidRDefault="008F30DE" w:rsidP="00AC2BBE">
      <w:pPr>
        <w:pStyle w:val="ListParagraph"/>
        <w:numPr>
          <w:ilvl w:val="0"/>
          <w:numId w:val="5"/>
        </w:numPr>
        <w:spacing w:line="240" w:lineRule="auto"/>
      </w:pPr>
      <w:r>
        <w:t>Rename the Title to Average Charge by payment method.</w:t>
      </w:r>
    </w:p>
    <w:p w14:paraId="5EBFCC74" w14:textId="10EE9EF1" w:rsidR="008F30DE" w:rsidRDefault="008F30DE" w:rsidP="008F30DE">
      <w:pPr>
        <w:spacing w:line="240" w:lineRule="auto"/>
      </w:pPr>
      <w:r>
        <w:t xml:space="preserve"> </w:t>
      </w:r>
    </w:p>
    <w:p w14:paraId="168D0E27" w14:textId="73A72627" w:rsidR="008F30DE" w:rsidRDefault="008F30DE" w:rsidP="008F30DE">
      <w:pPr>
        <w:spacing w:line="240" w:lineRule="auto"/>
      </w:pPr>
      <w:r>
        <w:t xml:space="preserve">      Customer Count by Tenure</w:t>
      </w:r>
    </w:p>
    <w:p w14:paraId="49857C55" w14:textId="1091764E" w:rsidR="008F30DE" w:rsidRDefault="008F30DE" w:rsidP="008F30DE">
      <w:pPr>
        <w:pStyle w:val="ListParagraph"/>
        <w:numPr>
          <w:ilvl w:val="0"/>
          <w:numId w:val="6"/>
        </w:numPr>
        <w:spacing w:line="240" w:lineRule="auto"/>
      </w:pPr>
      <w:r>
        <w:t xml:space="preserve">Move Gender to the color </w:t>
      </w:r>
    </w:p>
    <w:p w14:paraId="00D44856" w14:textId="700C32BE" w:rsidR="008F30DE" w:rsidRDefault="008F30DE" w:rsidP="008F30DE">
      <w:pPr>
        <w:pStyle w:val="ListParagraph"/>
        <w:numPr>
          <w:ilvl w:val="0"/>
          <w:numId w:val="6"/>
        </w:numPr>
        <w:spacing w:line="240" w:lineRule="auto"/>
      </w:pPr>
      <w:r>
        <w:lastRenderedPageBreak/>
        <w:t>Move comined_df count to the label mark</w:t>
      </w:r>
    </w:p>
    <w:p w14:paraId="69C4D7F3" w14:textId="7E865BB3" w:rsidR="008F30DE" w:rsidRDefault="008F30DE" w:rsidP="008F30DE">
      <w:pPr>
        <w:pStyle w:val="ListParagraph"/>
        <w:numPr>
          <w:ilvl w:val="0"/>
          <w:numId w:val="6"/>
        </w:numPr>
        <w:spacing w:line="240" w:lineRule="auto"/>
      </w:pPr>
      <w:r>
        <w:t xml:space="preserve">Move the combined_df count to detail </w:t>
      </w:r>
    </w:p>
    <w:p w14:paraId="4D2A5E99" w14:textId="08338AEB" w:rsidR="008F30DE" w:rsidRDefault="008F30DE" w:rsidP="008F30DE">
      <w:pPr>
        <w:pStyle w:val="ListParagraph"/>
        <w:numPr>
          <w:ilvl w:val="0"/>
          <w:numId w:val="6"/>
        </w:numPr>
        <w:spacing w:line="240" w:lineRule="auto"/>
      </w:pPr>
      <w:r>
        <w:t>Move monthly charge to the filters and right click and select show filter</w:t>
      </w:r>
    </w:p>
    <w:p w14:paraId="0E7C320C" w14:textId="77777777" w:rsidR="008F30DE" w:rsidRDefault="008F30DE" w:rsidP="008F30DE">
      <w:pPr>
        <w:spacing w:line="240" w:lineRule="auto"/>
      </w:pPr>
    </w:p>
    <w:p w14:paraId="653EACA4" w14:textId="2FD4EFE7" w:rsidR="008F30DE" w:rsidRDefault="008F30DE" w:rsidP="008F30DE">
      <w:pPr>
        <w:spacing w:line="240" w:lineRule="auto"/>
      </w:pPr>
      <w:r>
        <w:t xml:space="preserve">      Dashboard</w:t>
      </w:r>
    </w:p>
    <w:p w14:paraId="16569876" w14:textId="2C7C43D1" w:rsidR="008F30DE" w:rsidRDefault="008F30DE" w:rsidP="008F30DE">
      <w:pPr>
        <w:pStyle w:val="ListParagraph"/>
        <w:numPr>
          <w:ilvl w:val="0"/>
          <w:numId w:val="7"/>
        </w:numPr>
        <w:spacing w:line="240" w:lineRule="auto"/>
      </w:pPr>
      <w:r>
        <w:t>Select Tab Create new Dashboard</w:t>
      </w:r>
    </w:p>
    <w:p w14:paraId="2EA86F25" w14:textId="30351D50" w:rsidR="008F30DE" w:rsidRDefault="008F30DE" w:rsidP="008F30DE">
      <w:pPr>
        <w:pStyle w:val="ListParagraph"/>
        <w:numPr>
          <w:ilvl w:val="0"/>
          <w:numId w:val="7"/>
        </w:numPr>
        <w:spacing w:line="240" w:lineRule="auto"/>
      </w:pPr>
      <w:r>
        <w:t>Move count of customers by gender to the top left</w:t>
      </w:r>
    </w:p>
    <w:p w14:paraId="51FCC1CB" w14:textId="109AFA15" w:rsidR="008F30DE" w:rsidRDefault="008F30DE" w:rsidP="008F30DE">
      <w:pPr>
        <w:pStyle w:val="ListParagraph"/>
        <w:numPr>
          <w:ilvl w:val="0"/>
          <w:numId w:val="7"/>
        </w:numPr>
        <w:spacing w:line="240" w:lineRule="auto"/>
      </w:pPr>
      <w:r>
        <w:t xml:space="preserve">Select use as filter </w:t>
      </w:r>
    </w:p>
    <w:p w14:paraId="46206745" w14:textId="6B1A31B6" w:rsidR="008F30DE" w:rsidRDefault="008F30DE" w:rsidP="008F30DE">
      <w:pPr>
        <w:pStyle w:val="ListParagraph"/>
        <w:numPr>
          <w:ilvl w:val="0"/>
          <w:numId w:val="7"/>
        </w:numPr>
        <w:spacing w:line="240" w:lineRule="auto"/>
      </w:pPr>
      <w:r>
        <w:t>Move average charge by payment type to the middle</w:t>
      </w:r>
    </w:p>
    <w:p w14:paraId="6E9FD0C2" w14:textId="37FCC552" w:rsidR="008F30DE" w:rsidRDefault="008F30DE" w:rsidP="008F30DE">
      <w:pPr>
        <w:pStyle w:val="ListParagraph"/>
        <w:numPr>
          <w:ilvl w:val="0"/>
          <w:numId w:val="7"/>
        </w:numPr>
        <w:spacing w:line="240" w:lineRule="auto"/>
      </w:pPr>
      <w:r>
        <w:t>Select use as filter</w:t>
      </w:r>
    </w:p>
    <w:p w14:paraId="3A410E9A" w14:textId="30B3AD14" w:rsidR="008F30DE" w:rsidRDefault="00032714" w:rsidP="008F30DE">
      <w:pPr>
        <w:pStyle w:val="ListParagraph"/>
        <w:numPr>
          <w:ilvl w:val="0"/>
          <w:numId w:val="7"/>
        </w:numPr>
        <w:spacing w:line="240" w:lineRule="auto"/>
      </w:pPr>
      <w:r>
        <w:t>Move tenure by gender below average charge by payment type</w:t>
      </w:r>
    </w:p>
    <w:p w14:paraId="2C006D12" w14:textId="251CD684" w:rsidR="00032714" w:rsidRDefault="00032714" w:rsidP="008F30DE">
      <w:pPr>
        <w:pStyle w:val="ListParagraph"/>
        <w:numPr>
          <w:ilvl w:val="0"/>
          <w:numId w:val="7"/>
        </w:numPr>
        <w:spacing w:line="240" w:lineRule="auto"/>
      </w:pPr>
      <w:r>
        <w:t>Select use as filter</w:t>
      </w:r>
    </w:p>
    <w:p w14:paraId="3CAA1776" w14:textId="088B6B31" w:rsidR="00032714" w:rsidRDefault="00032714" w:rsidP="008F30DE">
      <w:pPr>
        <w:pStyle w:val="ListParagraph"/>
        <w:numPr>
          <w:ilvl w:val="0"/>
          <w:numId w:val="7"/>
        </w:numPr>
        <w:spacing w:line="240" w:lineRule="auto"/>
      </w:pPr>
      <w:r>
        <w:t>Lastly move tenure by churn to the far right and select use as filter</w:t>
      </w:r>
    </w:p>
    <w:p w14:paraId="6385D6D1" w14:textId="77777777" w:rsidR="00032714" w:rsidRDefault="00032714" w:rsidP="00032714"/>
    <w:p w14:paraId="199BBC32" w14:textId="77777777" w:rsidR="00032714" w:rsidRDefault="00032714" w:rsidP="00032714"/>
    <w:p w14:paraId="07FF5322" w14:textId="13580C00" w:rsidR="00032714" w:rsidRDefault="00032714" w:rsidP="00032714">
      <w:pPr>
        <w:pStyle w:val="ListParagraph"/>
        <w:numPr>
          <w:ilvl w:val="0"/>
          <w:numId w:val="2"/>
        </w:numPr>
        <w:rPr>
          <w:b/>
          <w:bCs/>
          <w:u w:val="single"/>
        </w:rPr>
      </w:pPr>
      <w:r>
        <w:rPr>
          <w:b/>
          <w:bCs/>
          <w:u w:val="single"/>
        </w:rPr>
        <w:t>Results of the Analysis</w:t>
      </w:r>
      <w:r w:rsidRPr="008307FC">
        <w:rPr>
          <w:b/>
          <w:bCs/>
          <w:u w:val="single"/>
        </w:rPr>
        <w:t xml:space="preserve"> (C</w:t>
      </w:r>
      <w:r>
        <w:rPr>
          <w:b/>
          <w:bCs/>
          <w:u w:val="single"/>
        </w:rPr>
        <w:t>5</w:t>
      </w:r>
      <w:r w:rsidRPr="008307FC">
        <w:rPr>
          <w:b/>
          <w:bCs/>
          <w:u w:val="single"/>
        </w:rPr>
        <w:t>)</w:t>
      </w:r>
    </w:p>
    <w:p w14:paraId="7576D68F" w14:textId="7DD3562C" w:rsidR="00032714" w:rsidRPr="004277D8" w:rsidRDefault="00032714" w:rsidP="004277D8">
      <w:pPr>
        <w:ind w:left="1128" w:firstLine="0"/>
      </w:pPr>
      <w:r w:rsidRPr="004277D8">
        <w:t xml:space="preserve">One of the stories I wanted to be able to tell is that we have more customers who pay by check than our competitors. Looking at the dataset 23% of our customers pay by check which for </w:t>
      </w:r>
      <w:r w:rsidR="004277D8" w:rsidRPr="004277D8">
        <w:t>comparison</w:t>
      </w:r>
      <w:r w:rsidRPr="004277D8">
        <w:t xml:space="preserve"> would put us in line with our competitors who check represents 23% of their payment method as well, with the key difference of almost 3000 less responses. This would lead me to recommend to senior management that we would need to have our representatives continue to push an electronic method. Another important KPI for senior management in order to figure out which demographic is most likely to churn based on their contract.</w:t>
      </w:r>
    </w:p>
    <w:p w14:paraId="624D3410" w14:textId="13317CB6" w:rsidR="00032714" w:rsidRDefault="00032714" w:rsidP="00032714">
      <w:pPr>
        <w:pStyle w:val="ListParagraph"/>
        <w:numPr>
          <w:ilvl w:val="0"/>
          <w:numId w:val="2"/>
        </w:numPr>
        <w:rPr>
          <w:b/>
          <w:bCs/>
          <w:u w:val="single"/>
        </w:rPr>
      </w:pPr>
      <w:r>
        <w:rPr>
          <w:b/>
          <w:bCs/>
          <w:u w:val="single"/>
        </w:rPr>
        <w:t>Limitations of data analysis</w:t>
      </w:r>
      <w:r w:rsidRPr="008307FC">
        <w:rPr>
          <w:b/>
          <w:bCs/>
          <w:u w:val="single"/>
        </w:rPr>
        <w:t xml:space="preserve"> (C</w:t>
      </w:r>
      <w:r>
        <w:rPr>
          <w:b/>
          <w:bCs/>
          <w:u w:val="single"/>
        </w:rPr>
        <w:t>6</w:t>
      </w:r>
      <w:r w:rsidRPr="008307FC">
        <w:rPr>
          <w:b/>
          <w:bCs/>
          <w:u w:val="single"/>
        </w:rPr>
        <w:t>)</w:t>
      </w:r>
    </w:p>
    <w:p w14:paraId="54BEA627" w14:textId="281DC363" w:rsidR="004277D8" w:rsidRPr="004277D8" w:rsidRDefault="004277D8" w:rsidP="004277D8">
      <w:pPr>
        <w:ind w:left="1128" w:firstLine="0"/>
      </w:pPr>
      <w:r>
        <w:t xml:space="preserve">A critical limitation is that we are missing offerings </w:t>
      </w:r>
      <w:r w:rsidR="003645A9">
        <w:t>such as Phone, Internet service, etc. not having this in our Churn database makes it harder for us to pull actual useful insights against our customer data. In D210 we had that data available which led to much more useful insights compared to what is available in our PgAdmin query.</w:t>
      </w:r>
    </w:p>
    <w:p w14:paraId="51887698" w14:textId="07ECBAAD" w:rsidR="008F30DE" w:rsidRDefault="008F30DE" w:rsidP="00032714">
      <w:pPr>
        <w:pStyle w:val="ListParagraph"/>
        <w:spacing w:line="240" w:lineRule="auto"/>
        <w:ind w:left="1128" w:firstLine="0"/>
      </w:pPr>
    </w:p>
    <w:p w14:paraId="10E0D4D4" w14:textId="0237E32D" w:rsidR="008F30DE" w:rsidRDefault="008F30DE" w:rsidP="008F30DE">
      <w:pPr>
        <w:spacing w:line="240" w:lineRule="auto"/>
      </w:pPr>
      <w:r>
        <w:t xml:space="preserve">       </w:t>
      </w:r>
    </w:p>
    <w:p w14:paraId="517192D9" w14:textId="6D752467" w:rsidR="00AC2BBE" w:rsidRPr="00AC2BBE" w:rsidRDefault="00AC2BBE" w:rsidP="00AC2BBE">
      <w:pPr>
        <w:spacing w:line="240" w:lineRule="auto"/>
      </w:pPr>
    </w:p>
    <w:p w14:paraId="17F06A95" w14:textId="77777777" w:rsidR="001A51CB" w:rsidRDefault="001A51CB" w:rsidP="001A51CB">
      <w:pPr>
        <w:pStyle w:val="ListParagraph"/>
        <w:ind w:left="1128" w:firstLine="0"/>
      </w:pPr>
    </w:p>
    <w:p w14:paraId="13FDAAB1" w14:textId="501701E4" w:rsidR="008307FC" w:rsidRPr="008307FC" w:rsidRDefault="008307FC" w:rsidP="00976B1C">
      <w:pPr>
        <w:ind w:left="1800" w:firstLine="0"/>
      </w:pPr>
    </w:p>
    <w:p w14:paraId="7C921F9E" w14:textId="77777777" w:rsidR="00553E92" w:rsidRDefault="00553E92" w:rsidP="002941C7">
      <w:pPr>
        <w:pStyle w:val="NoIndent"/>
        <w:ind w:left="1128"/>
      </w:pPr>
    </w:p>
    <w:p w14:paraId="3A7FCD28" w14:textId="77777777" w:rsidR="00553E92" w:rsidRDefault="00553E92" w:rsidP="00991780">
      <w:pPr>
        <w:pStyle w:val="NoIndent"/>
      </w:pPr>
    </w:p>
    <w:p w14:paraId="0C45ED09" w14:textId="77777777" w:rsidR="00901711" w:rsidRDefault="00901711" w:rsidP="00991780">
      <w:pPr>
        <w:pStyle w:val="NoIndent"/>
      </w:pPr>
    </w:p>
    <w:p w14:paraId="1A6A87E1" w14:textId="77777777" w:rsidR="00901711" w:rsidRDefault="00901711" w:rsidP="00991780">
      <w:pPr>
        <w:pStyle w:val="NoIndent"/>
      </w:pPr>
    </w:p>
    <w:p w14:paraId="35ECE2EB" w14:textId="77777777" w:rsidR="00553E92" w:rsidRDefault="00553E92" w:rsidP="00991780">
      <w:pPr>
        <w:pStyle w:val="NoIndent"/>
      </w:pPr>
    </w:p>
    <w:p w14:paraId="773E98E5" w14:textId="77777777" w:rsidR="00553E92" w:rsidRDefault="00553E92" w:rsidP="00991780">
      <w:pPr>
        <w:pStyle w:val="NoIndent"/>
      </w:pPr>
    </w:p>
    <w:p w14:paraId="0F708294" w14:textId="77777777" w:rsidR="576062CF" w:rsidRDefault="00000000" w:rsidP="00FA4C9E">
      <w:pPr>
        <w:pStyle w:val="SectionTitle"/>
      </w:pPr>
      <w:sdt>
        <w:sdtPr>
          <w:id w:val="682713825"/>
          <w:placeholder>
            <w:docPart w:val="C9B792EC12534922BE30DE6834C9F412"/>
          </w:placeholder>
          <w:temporary/>
          <w:showingPlcHdr/>
          <w15:appearance w15:val="hidden"/>
        </w:sdtPr>
        <w:sdtContent>
          <w:r w:rsidR="00FA4C9E" w:rsidRPr="576062CF">
            <w:t>References</w:t>
          </w:r>
        </w:sdtContent>
      </w:sdt>
      <w:r w:rsidR="576062CF" w:rsidRPr="576062CF">
        <w:t xml:space="preserve"> </w:t>
      </w:r>
    </w:p>
    <w:p w14:paraId="31A24C96" w14:textId="72D24DFC" w:rsidR="576062CF" w:rsidRDefault="00043095" w:rsidP="00043095">
      <w:pPr>
        <w:pStyle w:val="References"/>
        <w:jc w:val="center"/>
      </w:pPr>
      <w:r>
        <w:t>No third-party references were used for this assignment.</w:t>
      </w:r>
    </w:p>
    <w:p w14:paraId="42EF0D2B" w14:textId="77777777" w:rsidR="00043095" w:rsidRDefault="00043095" w:rsidP="00043095">
      <w:pPr>
        <w:pStyle w:val="References"/>
      </w:pPr>
    </w:p>
    <w:p w14:paraId="160604EB" w14:textId="77777777" w:rsidR="00043095" w:rsidRDefault="00000000" w:rsidP="00043095">
      <w:pPr>
        <w:pStyle w:val="SectionTitle"/>
      </w:pPr>
      <w:sdt>
        <w:sdtPr>
          <w:id w:val="126682695"/>
          <w:placeholder>
            <w:docPart w:val="0DFDD0AF130B40AF936EAB2FCC7DDE56"/>
          </w:placeholder>
          <w:temporary/>
          <w:showingPlcHdr/>
          <w15:appearance w15:val="hidden"/>
        </w:sdtPr>
        <w:sdtContent>
          <w:r w:rsidR="00043095" w:rsidRPr="576062CF">
            <w:t>References</w:t>
          </w:r>
        </w:sdtContent>
      </w:sdt>
      <w:r w:rsidR="00043095" w:rsidRPr="576062CF">
        <w:t xml:space="preserve"> </w:t>
      </w:r>
    </w:p>
    <w:p w14:paraId="0DB4DBB6" w14:textId="7D459E2E" w:rsidR="00043095" w:rsidRPr="00043095" w:rsidRDefault="00043095" w:rsidP="00043095">
      <w:pPr>
        <w:pStyle w:val="References"/>
        <w:jc w:val="center"/>
      </w:pPr>
      <w:r>
        <w:t>No third-party code was used for this assignment.</w:t>
      </w:r>
    </w:p>
    <w:sectPr w:rsidR="00043095" w:rsidRPr="00043095">
      <w:headerReference w:type="default"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42197" w14:textId="77777777" w:rsidR="00770E37" w:rsidRDefault="00770E37">
      <w:pPr>
        <w:spacing w:line="240" w:lineRule="auto"/>
      </w:pPr>
      <w:r>
        <w:separator/>
      </w:r>
    </w:p>
  </w:endnote>
  <w:endnote w:type="continuationSeparator" w:id="0">
    <w:p w14:paraId="3394F03A" w14:textId="77777777" w:rsidR="00770E37" w:rsidRDefault="00770E37">
      <w:pPr>
        <w:spacing w:line="240" w:lineRule="auto"/>
      </w:pPr>
      <w:r>
        <w:continuationSeparator/>
      </w:r>
    </w:p>
  </w:endnote>
  <w:endnote w:type="continuationNotice" w:id="1">
    <w:p w14:paraId="29A22E30" w14:textId="77777777" w:rsidR="00770E37" w:rsidRDefault="00770E3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6272AEB8" w14:textId="77777777" w:rsidTr="733B038C">
      <w:tc>
        <w:tcPr>
          <w:tcW w:w="3120" w:type="dxa"/>
        </w:tcPr>
        <w:p w14:paraId="43826CE9" w14:textId="77777777" w:rsidR="733B038C" w:rsidRDefault="733B038C" w:rsidP="733B038C">
          <w:pPr>
            <w:pStyle w:val="Header"/>
            <w:ind w:left="-115"/>
          </w:pPr>
        </w:p>
      </w:tc>
      <w:tc>
        <w:tcPr>
          <w:tcW w:w="3120" w:type="dxa"/>
        </w:tcPr>
        <w:p w14:paraId="7D98F11F" w14:textId="77777777" w:rsidR="733B038C" w:rsidRDefault="733B038C" w:rsidP="733B038C">
          <w:pPr>
            <w:pStyle w:val="Header"/>
            <w:jc w:val="center"/>
          </w:pPr>
        </w:p>
      </w:tc>
      <w:tc>
        <w:tcPr>
          <w:tcW w:w="3120" w:type="dxa"/>
        </w:tcPr>
        <w:p w14:paraId="6F67213A" w14:textId="77777777" w:rsidR="733B038C" w:rsidRDefault="733B038C" w:rsidP="733B038C">
          <w:pPr>
            <w:pStyle w:val="Header"/>
            <w:ind w:right="-115"/>
            <w:jc w:val="right"/>
          </w:pPr>
        </w:p>
      </w:tc>
    </w:tr>
  </w:tbl>
  <w:p w14:paraId="64A5C466"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181BABC9" w14:textId="77777777" w:rsidTr="733B038C">
      <w:tc>
        <w:tcPr>
          <w:tcW w:w="3120" w:type="dxa"/>
        </w:tcPr>
        <w:p w14:paraId="0E9F8D61" w14:textId="77777777" w:rsidR="733B038C" w:rsidRDefault="733B038C" w:rsidP="733B038C">
          <w:pPr>
            <w:pStyle w:val="Header"/>
            <w:ind w:left="-115"/>
          </w:pPr>
        </w:p>
      </w:tc>
      <w:tc>
        <w:tcPr>
          <w:tcW w:w="3120" w:type="dxa"/>
        </w:tcPr>
        <w:p w14:paraId="19FF83F4" w14:textId="77777777" w:rsidR="733B038C" w:rsidRDefault="733B038C" w:rsidP="733B038C">
          <w:pPr>
            <w:pStyle w:val="Header"/>
            <w:jc w:val="center"/>
          </w:pPr>
        </w:p>
      </w:tc>
      <w:tc>
        <w:tcPr>
          <w:tcW w:w="3120" w:type="dxa"/>
        </w:tcPr>
        <w:p w14:paraId="7A75E694" w14:textId="77777777" w:rsidR="733B038C" w:rsidRDefault="733B038C" w:rsidP="733B038C">
          <w:pPr>
            <w:pStyle w:val="Header"/>
            <w:ind w:right="-115"/>
            <w:jc w:val="right"/>
          </w:pPr>
        </w:p>
      </w:tc>
    </w:tr>
  </w:tbl>
  <w:p w14:paraId="789A06C6"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F6D23" w14:textId="77777777" w:rsidR="00770E37" w:rsidRDefault="00770E37">
      <w:pPr>
        <w:spacing w:line="240" w:lineRule="auto"/>
      </w:pPr>
      <w:r>
        <w:separator/>
      </w:r>
    </w:p>
  </w:footnote>
  <w:footnote w:type="continuationSeparator" w:id="0">
    <w:p w14:paraId="17618EE9" w14:textId="77777777" w:rsidR="00770E37" w:rsidRDefault="00770E37">
      <w:pPr>
        <w:spacing w:line="240" w:lineRule="auto"/>
      </w:pPr>
      <w:r>
        <w:continuationSeparator/>
      </w:r>
    </w:p>
  </w:footnote>
  <w:footnote w:type="continuationNotice" w:id="1">
    <w:p w14:paraId="636DD655" w14:textId="77777777" w:rsidR="00770E37" w:rsidRDefault="00770E3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3EB4DB15" w14:textId="77777777" w:rsidTr="008830C9">
      <w:tc>
        <w:tcPr>
          <w:tcW w:w="3120" w:type="dxa"/>
        </w:tcPr>
        <w:p w14:paraId="09A3FF89" w14:textId="7C50AE44" w:rsidR="00604652" w:rsidRDefault="00055248" w:rsidP="00604652">
          <w:pPr>
            <w:pStyle w:val="Header"/>
          </w:pPr>
          <w:r>
            <w:t>Taylor</w:t>
          </w:r>
          <w:r w:rsidR="00904DBE">
            <w:t xml:space="preserve"> </w:t>
          </w:r>
        </w:p>
      </w:tc>
      <w:tc>
        <w:tcPr>
          <w:tcW w:w="3120" w:type="dxa"/>
        </w:tcPr>
        <w:p w14:paraId="738ED4E0" w14:textId="77777777" w:rsidR="00904DBE" w:rsidRDefault="00904DBE" w:rsidP="00904DBE">
          <w:pPr>
            <w:pStyle w:val="Header"/>
            <w:jc w:val="center"/>
          </w:pPr>
        </w:p>
      </w:tc>
      <w:tc>
        <w:tcPr>
          <w:tcW w:w="3120" w:type="dxa"/>
        </w:tcPr>
        <w:p w14:paraId="498998B9"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3B45815B"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73DFB0E9" w14:textId="77777777" w:rsidTr="00FD478C">
      <w:tc>
        <w:tcPr>
          <w:tcW w:w="3120" w:type="dxa"/>
        </w:tcPr>
        <w:p w14:paraId="48539E13" w14:textId="2EB9EF51" w:rsidR="00991780" w:rsidRPr="00FD478C" w:rsidRDefault="00991780" w:rsidP="00FD478C">
          <w:pPr>
            <w:pStyle w:val="Header"/>
          </w:pPr>
          <w:r>
            <w:t>Task 1</w:t>
          </w:r>
        </w:p>
      </w:tc>
      <w:tc>
        <w:tcPr>
          <w:tcW w:w="3120" w:type="dxa"/>
        </w:tcPr>
        <w:p w14:paraId="4AE41C43" w14:textId="77777777" w:rsidR="733B038C" w:rsidRDefault="733B038C" w:rsidP="733B038C">
          <w:pPr>
            <w:pStyle w:val="Header"/>
            <w:jc w:val="center"/>
          </w:pPr>
        </w:p>
      </w:tc>
      <w:tc>
        <w:tcPr>
          <w:tcW w:w="3120" w:type="dxa"/>
        </w:tcPr>
        <w:p w14:paraId="2C1D1C9E" w14:textId="77777777" w:rsidR="733B038C" w:rsidRDefault="733B038C" w:rsidP="733B038C">
          <w:pPr>
            <w:pStyle w:val="Header"/>
            <w:ind w:right="-115"/>
            <w:jc w:val="right"/>
          </w:pPr>
        </w:p>
      </w:tc>
    </w:tr>
  </w:tbl>
  <w:p w14:paraId="6792E0D7"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D1D74"/>
    <w:multiLevelType w:val="hybridMultilevel"/>
    <w:tmpl w:val="4E4A02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182B9A"/>
    <w:multiLevelType w:val="hybridMultilevel"/>
    <w:tmpl w:val="C82E14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EF03BF3"/>
    <w:multiLevelType w:val="hybridMultilevel"/>
    <w:tmpl w:val="4D7C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FF52E2C"/>
    <w:multiLevelType w:val="hybridMultilevel"/>
    <w:tmpl w:val="0592051C"/>
    <w:lvl w:ilvl="0" w:tplc="04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4" w15:restartNumberingAfterBreak="0">
    <w:nsid w:val="57F6345A"/>
    <w:multiLevelType w:val="hybridMultilevel"/>
    <w:tmpl w:val="50AA0BD6"/>
    <w:lvl w:ilvl="0" w:tplc="B80418D2">
      <w:start w:val="1"/>
      <w:numFmt w:val="decimal"/>
      <w:lvlText w:val="%1."/>
      <w:lvlJc w:val="left"/>
      <w:pPr>
        <w:ind w:left="1128"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75750AF"/>
    <w:multiLevelType w:val="hybridMultilevel"/>
    <w:tmpl w:val="02027B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6D50A35"/>
    <w:multiLevelType w:val="hybridMultilevel"/>
    <w:tmpl w:val="98D21634"/>
    <w:lvl w:ilvl="0" w:tplc="B80418D2">
      <w:start w:val="1"/>
      <w:numFmt w:val="decimal"/>
      <w:lvlText w:val="%1."/>
      <w:lvlJc w:val="left"/>
      <w:pPr>
        <w:ind w:left="408" w:hanging="360"/>
      </w:pPr>
      <w:rPr>
        <w:rFonts w:hint="default"/>
      </w:rPr>
    </w:lvl>
    <w:lvl w:ilvl="1" w:tplc="04090019">
      <w:start w:val="1"/>
      <w:numFmt w:val="lowerLetter"/>
      <w:lvlText w:val="%2."/>
      <w:lvlJc w:val="left"/>
      <w:pPr>
        <w:ind w:left="1128" w:hanging="360"/>
      </w:pPr>
    </w:lvl>
    <w:lvl w:ilvl="2" w:tplc="0409001B">
      <w:start w:val="1"/>
      <w:numFmt w:val="lowerRoman"/>
      <w:lvlText w:val="%3."/>
      <w:lvlJc w:val="right"/>
      <w:pPr>
        <w:ind w:left="1848" w:hanging="180"/>
      </w:pPr>
    </w:lvl>
    <w:lvl w:ilvl="3" w:tplc="0409000F">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607933958">
    <w:abstractNumId w:val="6"/>
  </w:num>
  <w:num w:numId="2" w16cid:durableId="555245499">
    <w:abstractNumId w:val="4"/>
  </w:num>
  <w:num w:numId="3" w16cid:durableId="1230968901">
    <w:abstractNumId w:val="3"/>
  </w:num>
  <w:num w:numId="4" w16cid:durableId="883566960">
    <w:abstractNumId w:val="5"/>
  </w:num>
  <w:num w:numId="5" w16cid:durableId="1075010532">
    <w:abstractNumId w:val="0"/>
  </w:num>
  <w:num w:numId="6" w16cid:durableId="1680767575">
    <w:abstractNumId w:val="2"/>
  </w:num>
  <w:num w:numId="7" w16cid:durableId="1286695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780"/>
    <w:rsid w:val="00032714"/>
    <w:rsid w:val="00043095"/>
    <w:rsid w:val="00055248"/>
    <w:rsid w:val="001A51CB"/>
    <w:rsid w:val="00212F3B"/>
    <w:rsid w:val="00285F21"/>
    <w:rsid w:val="002941C7"/>
    <w:rsid w:val="00296220"/>
    <w:rsid w:val="002C3BE4"/>
    <w:rsid w:val="002D2F4F"/>
    <w:rsid w:val="002E2AD9"/>
    <w:rsid w:val="002F7E04"/>
    <w:rsid w:val="003222D8"/>
    <w:rsid w:val="003645A9"/>
    <w:rsid w:val="00371BD9"/>
    <w:rsid w:val="0042207D"/>
    <w:rsid w:val="004277D8"/>
    <w:rsid w:val="0043695C"/>
    <w:rsid w:val="004A6DE5"/>
    <w:rsid w:val="004C683E"/>
    <w:rsid w:val="00500997"/>
    <w:rsid w:val="00530EF3"/>
    <w:rsid w:val="00553E92"/>
    <w:rsid w:val="00572616"/>
    <w:rsid w:val="005936DA"/>
    <w:rsid w:val="005C47DA"/>
    <w:rsid w:val="00604652"/>
    <w:rsid w:val="00605DB5"/>
    <w:rsid w:val="006333D5"/>
    <w:rsid w:val="006C101C"/>
    <w:rsid w:val="006F4709"/>
    <w:rsid w:val="00702B81"/>
    <w:rsid w:val="00727711"/>
    <w:rsid w:val="0074264E"/>
    <w:rsid w:val="007555AB"/>
    <w:rsid w:val="00770E37"/>
    <w:rsid w:val="00796468"/>
    <w:rsid w:val="007D4A2B"/>
    <w:rsid w:val="007E2D6A"/>
    <w:rsid w:val="008078FA"/>
    <w:rsid w:val="00823731"/>
    <w:rsid w:val="008307FC"/>
    <w:rsid w:val="008F30DE"/>
    <w:rsid w:val="00901711"/>
    <w:rsid w:val="00904DBE"/>
    <w:rsid w:val="0094577A"/>
    <w:rsid w:val="00976B1C"/>
    <w:rsid w:val="00991780"/>
    <w:rsid w:val="009E5D83"/>
    <w:rsid w:val="00A7310E"/>
    <w:rsid w:val="00A75901"/>
    <w:rsid w:val="00AC2BBE"/>
    <w:rsid w:val="00B5233A"/>
    <w:rsid w:val="00BA0718"/>
    <w:rsid w:val="00BA6612"/>
    <w:rsid w:val="00BC6F89"/>
    <w:rsid w:val="00C26C30"/>
    <w:rsid w:val="00CA0579"/>
    <w:rsid w:val="00CA1E31"/>
    <w:rsid w:val="00CD7F50"/>
    <w:rsid w:val="00D110F9"/>
    <w:rsid w:val="00D36E0A"/>
    <w:rsid w:val="00D41E2C"/>
    <w:rsid w:val="00DA395D"/>
    <w:rsid w:val="00DA7197"/>
    <w:rsid w:val="00DC026A"/>
    <w:rsid w:val="00DF1ADF"/>
    <w:rsid w:val="00DF3215"/>
    <w:rsid w:val="00E078FD"/>
    <w:rsid w:val="00E23707"/>
    <w:rsid w:val="00E879E7"/>
    <w:rsid w:val="00EA742B"/>
    <w:rsid w:val="00F214E6"/>
    <w:rsid w:val="00F43ACD"/>
    <w:rsid w:val="00F52B6F"/>
    <w:rsid w:val="00F57529"/>
    <w:rsid w:val="00F73544"/>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8850F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991780"/>
    <w:rPr>
      <w:color w:val="605E5C"/>
      <w:shd w:val="clear" w:color="auto" w:fill="E1DFDD"/>
    </w:rPr>
  </w:style>
  <w:style w:type="character" w:styleId="FollowedHyperlink">
    <w:name w:val="FollowedHyperlink"/>
    <w:basedOn w:val="DefaultParagraphFont"/>
    <w:uiPriority w:val="99"/>
    <w:semiHidden/>
    <w:unhideWhenUsed/>
    <w:rsid w:val="00991780"/>
    <w:rPr>
      <w:color w:val="954F72" w:themeColor="followedHyperlink"/>
      <w:u w:val="single"/>
    </w:rPr>
  </w:style>
  <w:style w:type="paragraph" w:styleId="ListParagraph">
    <w:name w:val="List Paragraph"/>
    <w:basedOn w:val="Normal"/>
    <w:uiPriority w:val="34"/>
    <w:qFormat/>
    <w:rsid w:val="00F57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21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gu.hosted.panopto.com/Panopto/Pages/Viewer.aspx?id=68d1967a-5261-4ae6-8051-b0f701684520&amp;edit=tru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code/bhartiprasad17/customer-churn-prediction/data"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access.wgu.edu/ASP3/aap/content/f9tjr8djg83jd8c3sdf8.zip"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ce\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BD1583D08B46F692BF8F552EBC4029"/>
        <w:category>
          <w:name w:val="General"/>
          <w:gallery w:val="placeholder"/>
        </w:category>
        <w:types>
          <w:type w:val="bbPlcHdr"/>
        </w:types>
        <w:behaviors>
          <w:behavior w:val="content"/>
        </w:behaviors>
        <w:guid w:val="{1E7F5C6C-5A66-45F3-9E83-40D3BF415DB2}"/>
      </w:docPartPr>
      <w:docPartBody>
        <w:p w:rsidR="004F477B" w:rsidRDefault="00000000">
          <w:pPr>
            <w:pStyle w:val="DFBD1583D08B46F692BF8F552EBC4029"/>
          </w:pPr>
          <w:r>
            <w:t>Course Number:</w:t>
          </w:r>
        </w:p>
      </w:docPartBody>
    </w:docPart>
    <w:docPart>
      <w:docPartPr>
        <w:name w:val="C9B792EC12534922BE30DE6834C9F412"/>
        <w:category>
          <w:name w:val="General"/>
          <w:gallery w:val="placeholder"/>
        </w:category>
        <w:types>
          <w:type w:val="bbPlcHdr"/>
        </w:types>
        <w:behaviors>
          <w:behavior w:val="content"/>
        </w:behaviors>
        <w:guid w:val="{73EA587F-9728-4FB4-B044-61D8BA94F99C}"/>
      </w:docPartPr>
      <w:docPartBody>
        <w:p w:rsidR="004F477B" w:rsidRDefault="00000000">
          <w:pPr>
            <w:pStyle w:val="C9B792EC12534922BE30DE6834C9F412"/>
          </w:pPr>
          <w:r w:rsidRPr="576062CF">
            <w:t>References</w:t>
          </w:r>
        </w:p>
      </w:docPartBody>
    </w:docPart>
    <w:docPart>
      <w:docPartPr>
        <w:name w:val="0DFDD0AF130B40AF936EAB2FCC7DDE56"/>
        <w:category>
          <w:name w:val="General"/>
          <w:gallery w:val="placeholder"/>
        </w:category>
        <w:types>
          <w:type w:val="bbPlcHdr"/>
        </w:types>
        <w:behaviors>
          <w:behavior w:val="content"/>
        </w:behaviors>
        <w:guid w:val="{14B641E8-C4BE-43CA-AFE0-81B64309651A}"/>
      </w:docPartPr>
      <w:docPartBody>
        <w:p w:rsidR="00120EB6" w:rsidRDefault="004F477B" w:rsidP="004F477B">
          <w:pPr>
            <w:pStyle w:val="0DFDD0AF130B40AF936EAB2FCC7DDE56"/>
          </w:pPr>
          <w:r w:rsidRPr="576062CF">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023"/>
    <w:rsid w:val="00120EB6"/>
    <w:rsid w:val="003467C0"/>
    <w:rsid w:val="004F477B"/>
    <w:rsid w:val="00921789"/>
    <w:rsid w:val="00A04777"/>
    <w:rsid w:val="00BE6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BD1583D08B46F692BF8F552EBC4029">
    <w:name w:val="DFBD1583D08B46F692BF8F552EBC4029"/>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14:ligatures w14:val="none"/>
    </w:rPr>
  </w:style>
  <w:style w:type="character" w:customStyle="1" w:styleId="Heading3Char">
    <w:name w:val="Heading 3 Char"/>
    <w:basedOn w:val="DefaultParagraphFont"/>
    <w:link w:val="Heading3"/>
    <w:uiPriority w:val="9"/>
    <w:rPr>
      <w:rFonts w:eastAsiaTheme="minorHAnsi"/>
      <w:b/>
      <w:bCs/>
      <w:i/>
      <w:iCs/>
      <w:kern w:val="0"/>
      <w14:ligatures w14:val="none"/>
    </w:rPr>
  </w:style>
  <w:style w:type="character" w:customStyle="1" w:styleId="Heading4Char">
    <w:name w:val="Heading 4 Char"/>
    <w:basedOn w:val="DefaultParagraphFont"/>
    <w:link w:val="Heading4"/>
    <w:uiPriority w:val="9"/>
    <w:rPr>
      <w:rFonts w:eastAsiaTheme="minorHAnsi"/>
      <w:b/>
      <w:bCs/>
      <w:kern w:val="0"/>
      <w14:ligatures w14:val="none"/>
    </w:rPr>
  </w:style>
  <w:style w:type="character" w:customStyle="1" w:styleId="Heading5Char">
    <w:name w:val="Heading 5 Char"/>
    <w:basedOn w:val="DefaultParagraphFont"/>
    <w:link w:val="Heading5"/>
    <w:uiPriority w:val="9"/>
    <w:rPr>
      <w:rFonts w:eastAsiaTheme="minorHAnsi"/>
      <w:b/>
      <w:bCs/>
      <w:i/>
      <w:iCs/>
      <w:kern w:val="0"/>
      <w14:ligatures w14:val="none"/>
    </w:rPr>
  </w:style>
  <w:style w:type="paragraph" w:customStyle="1" w:styleId="C9B792EC12534922BE30DE6834C9F412">
    <w:name w:val="C9B792EC12534922BE30DE6834C9F412"/>
  </w:style>
  <w:style w:type="character" w:styleId="Hyperlink">
    <w:name w:val="Hyperlink"/>
    <w:basedOn w:val="DefaultParagraphFont"/>
    <w:uiPriority w:val="99"/>
    <w:unhideWhenUsed/>
    <w:rPr>
      <w:color w:val="0563C1" w:themeColor="hyperlink"/>
      <w:u w:val="single"/>
    </w:rPr>
  </w:style>
  <w:style w:type="paragraph" w:customStyle="1" w:styleId="0DFDD0AF130B40AF936EAB2FCC7DDE56">
    <w:name w:val="0DFDD0AF130B40AF936EAB2FCC7DDE56"/>
    <w:rsid w:val="004F47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11</Pages>
  <Words>1644</Words>
  <Characters>9374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2024-01-06T22:00:00Z</dcterms:created>
  <dcterms:modified xsi:type="dcterms:W3CDTF">2024-01-16T13:21:00Z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